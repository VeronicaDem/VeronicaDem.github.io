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D0300C" w:rsidRDefault="00D0300C" w:rsidP="00D0300C">
      <w:pPr>
        <w:pStyle w:val="a7"/>
        <w:spacing w:line="192" w:lineRule="auto"/>
        <w:ind w:left="142"/>
        <w:rPr>
          <w:noProof/>
        </w:rPr>
      </w:pPr>
      <w:bookmarkStart w:id="0" w:name="_Hlk487785372"/>
      <w:bookmarkEnd w:id="0"/>
      <w:r>
        <w:rPr>
          <w:noProof/>
          <w:lang w:val="en-US" w:bidi="ru-RU"/>
        </w:rPr>
        <w:t>Utair</w:t>
      </w:r>
    </w:p>
    <w:p w:rsidR="00D0300C" w:rsidRDefault="00D0300C" w:rsidP="0026504D">
      <w:pPr>
        <w:pStyle w:val="1"/>
        <w:rPr>
          <w:noProof/>
          <w:lang w:bidi="ru-RU"/>
        </w:rPr>
      </w:pPr>
      <w:r w:rsidRPr="00D0300C">
        <w:rPr>
          <w:noProof/>
          <w:lang w:bidi="ru-RU"/>
        </w:rPr>
        <w:t xml:space="preserve">1 </w:t>
      </w:r>
      <w:r>
        <w:rPr>
          <w:noProof/>
          <w:lang w:bidi="ru-RU"/>
        </w:rPr>
        <w:t>занятие</w:t>
      </w:r>
    </w:p>
    <w:p w:rsidR="00D0300C" w:rsidRDefault="00D0300C" w:rsidP="00D0300C">
      <w:pPr>
        <w:tabs>
          <w:tab w:val="left" w:pos="3983"/>
        </w:tabs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48"/>
          <w:szCs w:val="52"/>
          <w:lang w:bidi="ru-RU"/>
          <w14:ligatures w14:val="standard"/>
          <w14:numForm w14:val="oldStyle"/>
        </w:rPr>
      </w:pPr>
    </w:p>
    <w:p w:rsidR="00D0300C" w:rsidRPr="00D0300C" w:rsidRDefault="00D0300C" w:rsidP="00D0300C">
      <w:pPr>
        <w:rPr>
          <w:lang w:bidi="ru-RU"/>
        </w:rPr>
      </w:pPr>
    </w:p>
    <w:p w:rsidR="0026484A" w:rsidRPr="00D0300C" w:rsidRDefault="00D0300C" w:rsidP="0026504D">
      <w:pPr>
        <w:pStyle w:val="11"/>
        <w:rPr>
          <w:noProof/>
        </w:rPr>
      </w:pPr>
      <w:r>
        <w:rPr>
          <w:noProof/>
          <w:lang w:bidi="ru-RU"/>
        </w:rPr>
        <w:lastRenderedPageBreak/>
        <w:t xml:space="preserve">2 занятие </w:t>
      </w:r>
      <w:r>
        <w:rPr>
          <w:noProof/>
          <w:lang w:val="en-US" w:bidi="ru-RU"/>
        </w:rPr>
        <w:t>Unit</w:t>
      </w:r>
      <w:r w:rsidRPr="00D0300C">
        <w:rPr>
          <w:noProof/>
          <w:lang w:bidi="ru-RU"/>
        </w:rPr>
        <w:t>-</w:t>
      </w:r>
      <w:r>
        <w:rPr>
          <w:noProof/>
          <w:lang w:bidi="ru-RU"/>
        </w:rPr>
        <w:t>тестирование</w:t>
      </w:r>
    </w:p>
    <w:p w:rsidR="006D3A72" w:rsidRDefault="00D0300C" w:rsidP="00D0300C">
      <w:pPr>
        <w:pStyle w:val="afb"/>
        <w:jc w:val="left"/>
        <w:rPr>
          <w:noProof/>
          <w:sz w:val="36"/>
          <w:szCs w:val="36"/>
        </w:rPr>
      </w:pPr>
      <w:r w:rsidRPr="00D0300C">
        <w:rPr>
          <w:noProof/>
          <w:sz w:val="36"/>
          <w:szCs w:val="36"/>
        </w:rPr>
        <w:t xml:space="preserve">Изучаемые </w:t>
      </w:r>
      <w:r>
        <w:rPr>
          <w:noProof/>
          <w:sz w:val="36"/>
          <w:szCs w:val="36"/>
        </w:rPr>
        <w:t>технологии</w:t>
      </w:r>
      <w:r w:rsidRPr="00D0300C">
        <w:rPr>
          <w:noProof/>
          <w:sz w:val="36"/>
          <w:szCs w:val="36"/>
        </w:rPr>
        <w:t>:</w:t>
      </w:r>
    </w:p>
    <w:p w:rsidR="00D0300C" w:rsidRDefault="00D0300C" w:rsidP="00D0300C">
      <w:pPr>
        <w:pStyle w:val="afb"/>
        <w:numPr>
          <w:ilvl w:val="0"/>
          <w:numId w:val="19"/>
        </w:numPr>
        <w:jc w:val="left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Junit</w:t>
      </w:r>
    </w:p>
    <w:p w:rsidR="00D0300C" w:rsidRDefault="00D0300C" w:rsidP="00D0300C">
      <w:pPr>
        <w:pStyle w:val="afb"/>
        <w:numPr>
          <w:ilvl w:val="0"/>
          <w:numId w:val="19"/>
        </w:numPr>
        <w:jc w:val="left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Mockito3</w:t>
      </w:r>
    </w:p>
    <w:p w:rsidR="00D0300C" w:rsidRDefault="00D0300C" w:rsidP="00D0300C">
      <w:pPr>
        <w:pStyle w:val="afb"/>
        <w:numPr>
          <w:ilvl w:val="0"/>
          <w:numId w:val="19"/>
        </w:numPr>
        <w:jc w:val="left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Hamcrest</w:t>
      </w:r>
    </w:p>
    <w:p w:rsidR="00D0300C" w:rsidRDefault="00D0300C" w:rsidP="00D0300C">
      <w:pPr>
        <w:pStyle w:val="afb"/>
        <w:jc w:val="left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 Junit</w:t>
      </w:r>
    </w:p>
    <w:p w:rsidR="00D0300C" w:rsidRDefault="00D0300C" w:rsidP="00D0300C">
      <w:pPr>
        <w:pStyle w:val="afb"/>
        <w:jc w:val="left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</w:rPr>
        <w:t>Список аннотаций</w:t>
      </w:r>
      <w:r>
        <w:rPr>
          <w:noProof/>
          <w:sz w:val="36"/>
          <w:szCs w:val="36"/>
          <w:lang w:val="en-US"/>
        </w:rPr>
        <w:t>: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@Test – определяет что метод method() является тестовым.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@Before – указывает на то, что метод будет выполнятся перед каждым тестируемым методом @Test.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@After – указывает на то что метод будет выполнятся после каждого тестируемого метода @Test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@BeforeClass – указывает на то, что метод будет выполнятся в начале всех тестов,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а точней в момент запуска тестов(перед всеми тестами @Test).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@AfterClass – указывает на то, что метод будет выполнятся после всех тестов.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@Ignore – говорит, что метод будет проигнорирован в момент проведения тестирования.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(expected = Exception.class) – указывает на то, что в данном тестовом методе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вы преднамеренно ожидаете Exception.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lastRenderedPageBreak/>
        <w:t>(timeout = 100) – указывает, что тестируемый метод не должен занимать больше чем 100 миллисекунд.</w:t>
      </w:r>
    </w:p>
    <w:p w:rsidR="00D0300C" w:rsidRDefault="00D0300C" w:rsidP="00D0300C">
      <w:pPr>
        <w:pStyle w:val="afb"/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Основные методы класса </w:t>
      </w:r>
      <w:r>
        <w:rPr>
          <w:noProof/>
          <w:sz w:val="36"/>
          <w:szCs w:val="36"/>
          <w:lang w:val="en-US"/>
        </w:rPr>
        <w:t>Assert</w:t>
      </w:r>
      <w:r w:rsidRPr="00D0300C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t>для проверки</w:t>
      </w:r>
      <w:r w:rsidRPr="00D0300C">
        <w:rPr>
          <w:noProof/>
          <w:sz w:val="36"/>
          <w:szCs w:val="36"/>
        </w:rPr>
        <w:t>: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D0300C">
        <w:rPr>
          <w:rFonts w:eastAsia="Times New Roman" w:cstheme="minorHAnsi"/>
          <w:sz w:val="32"/>
          <w:szCs w:val="32"/>
          <w:lang w:eastAsia="ru-RU"/>
        </w:rPr>
        <w:t>fail(String) – указывает на то что бы тестовый метод завалился при этом выводя текстовое сообщение.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D0300C">
        <w:rPr>
          <w:rFonts w:eastAsia="Times New Roman" w:cstheme="minorHAnsi"/>
          <w:sz w:val="32"/>
          <w:szCs w:val="32"/>
          <w:lang w:eastAsia="ru-RU"/>
        </w:rPr>
        <w:t>assertTrue([message], boolean condition) – проверяет, что логическое условие истинно.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D0300C">
        <w:rPr>
          <w:rFonts w:eastAsia="Times New Roman" w:cstheme="minorHAnsi"/>
          <w:sz w:val="32"/>
          <w:szCs w:val="32"/>
          <w:lang w:val="en-US" w:eastAsia="ru-RU"/>
        </w:rPr>
        <w:t xml:space="preserve">assertsEquals([String message], expected, actual) – </w:t>
      </w:r>
      <w:r w:rsidRPr="00D0300C">
        <w:rPr>
          <w:rFonts w:eastAsia="Times New Roman" w:cstheme="minorHAnsi"/>
          <w:sz w:val="32"/>
          <w:szCs w:val="32"/>
          <w:lang w:eastAsia="ru-RU"/>
        </w:rPr>
        <w:t>проверяет</w:t>
      </w:r>
      <w:r w:rsidRPr="00D0300C">
        <w:rPr>
          <w:rFonts w:eastAsia="Times New Roman" w:cstheme="minorHAnsi"/>
          <w:sz w:val="32"/>
          <w:szCs w:val="32"/>
          <w:lang w:val="en-US" w:eastAsia="ru-RU"/>
        </w:rPr>
        <w:t xml:space="preserve">, </w:t>
      </w:r>
      <w:r w:rsidRPr="00D0300C">
        <w:rPr>
          <w:rFonts w:eastAsia="Times New Roman" w:cstheme="minorHAnsi"/>
          <w:sz w:val="32"/>
          <w:szCs w:val="32"/>
          <w:lang w:eastAsia="ru-RU"/>
        </w:rPr>
        <w:t>что</w:t>
      </w:r>
      <w:r w:rsidRPr="00D0300C">
        <w:rPr>
          <w:rFonts w:eastAsia="Times New Roman" w:cstheme="minorHAnsi"/>
          <w:sz w:val="32"/>
          <w:szCs w:val="32"/>
          <w:lang w:val="en-US" w:eastAsia="ru-RU"/>
        </w:rPr>
        <w:t xml:space="preserve"> </w:t>
      </w:r>
      <w:r w:rsidRPr="00D0300C">
        <w:rPr>
          <w:rFonts w:eastAsia="Times New Roman" w:cstheme="minorHAnsi"/>
          <w:sz w:val="32"/>
          <w:szCs w:val="32"/>
          <w:lang w:eastAsia="ru-RU"/>
        </w:rPr>
        <w:t>два</w:t>
      </w:r>
      <w:r w:rsidRPr="00D0300C">
        <w:rPr>
          <w:rFonts w:eastAsia="Times New Roman" w:cstheme="minorHAnsi"/>
          <w:sz w:val="32"/>
          <w:szCs w:val="32"/>
          <w:lang w:val="en-US" w:eastAsia="ru-RU"/>
        </w:rPr>
        <w:t xml:space="preserve"> </w:t>
      </w:r>
      <w:r w:rsidRPr="00D0300C">
        <w:rPr>
          <w:rFonts w:eastAsia="Times New Roman" w:cstheme="minorHAnsi"/>
          <w:sz w:val="32"/>
          <w:szCs w:val="32"/>
          <w:lang w:eastAsia="ru-RU"/>
        </w:rPr>
        <w:t>значения</w:t>
      </w:r>
      <w:r w:rsidRPr="00D0300C">
        <w:rPr>
          <w:rFonts w:eastAsia="Times New Roman" w:cstheme="minorHAnsi"/>
          <w:sz w:val="32"/>
          <w:szCs w:val="32"/>
          <w:lang w:val="en-US" w:eastAsia="ru-RU"/>
        </w:rPr>
        <w:t xml:space="preserve"> </w:t>
      </w:r>
      <w:r w:rsidRPr="00D0300C">
        <w:rPr>
          <w:rFonts w:eastAsia="Times New Roman" w:cstheme="minorHAnsi"/>
          <w:sz w:val="32"/>
          <w:szCs w:val="32"/>
          <w:lang w:eastAsia="ru-RU"/>
        </w:rPr>
        <w:t>совпадают</w:t>
      </w:r>
      <w:r w:rsidRPr="00D0300C">
        <w:rPr>
          <w:rFonts w:eastAsia="Times New Roman" w:cstheme="minorHAnsi"/>
          <w:sz w:val="32"/>
          <w:szCs w:val="32"/>
          <w:lang w:val="en-US" w:eastAsia="ru-RU"/>
        </w:rPr>
        <w:t>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D0300C">
        <w:rPr>
          <w:rFonts w:eastAsia="Times New Roman" w:cstheme="minorHAnsi"/>
          <w:sz w:val="32"/>
          <w:szCs w:val="32"/>
          <w:lang w:eastAsia="ru-RU"/>
        </w:rPr>
        <w:t>Примечание: для массивов проверяются ссылки, а не содержание массивов.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D0300C">
        <w:rPr>
          <w:rFonts w:eastAsia="Times New Roman" w:cstheme="minorHAnsi"/>
          <w:sz w:val="32"/>
          <w:szCs w:val="32"/>
          <w:lang w:eastAsia="ru-RU"/>
        </w:rPr>
        <w:t>assertNull([message], object) – проверяет, что объект является пустым null.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D0300C">
        <w:rPr>
          <w:rFonts w:eastAsia="Times New Roman" w:cstheme="minorHAnsi"/>
          <w:sz w:val="32"/>
          <w:szCs w:val="32"/>
          <w:lang w:eastAsia="ru-RU"/>
        </w:rPr>
        <w:t>assertNotNull([message], object) – проверяет, что объект не является пустым null.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D0300C">
        <w:rPr>
          <w:rFonts w:eastAsia="Times New Roman" w:cstheme="minorHAnsi"/>
          <w:sz w:val="32"/>
          <w:szCs w:val="32"/>
          <w:lang w:eastAsia="ru-RU"/>
        </w:rPr>
        <w:t>assertSame([String], expected, actual) – проверяет, что обе переменные относятся к одному объекту.</w:t>
      </w:r>
    </w:p>
    <w:p w:rsidR="00D0300C" w:rsidRPr="00D0300C" w:rsidRDefault="00D0300C" w:rsidP="00D0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D0300C">
        <w:rPr>
          <w:rFonts w:eastAsia="Times New Roman" w:cstheme="minorHAnsi"/>
          <w:sz w:val="32"/>
          <w:szCs w:val="32"/>
          <w:lang w:eastAsia="ru-RU"/>
        </w:rPr>
        <w:t>assertNotSame([String], expected, actual) – проверяет, что обе переменные относятся к разным объектам.</w:t>
      </w:r>
    </w:p>
    <w:p w:rsidR="00D0300C" w:rsidRPr="00D0300C" w:rsidRDefault="00D0300C" w:rsidP="00D0300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i/>
          <w:iCs/>
          <w:sz w:val="36"/>
          <w:szCs w:val="36"/>
          <w:lang w:eastAsia="ru-RU"/>
        </w:rPr>
        <w:t>Mockito</w:t>
      </w:r>
      <w:r w:rsidRPr="00D0300C">
        <w:rPr>
          <w:rFonts w:eastAsia="Times New Roman" w:cstheme="minorHAnsi"/>
          <w:sz w:val="36"/>
          <w:szCs w:val="36"/>
          <w:lang w:eastAsia="ru-RU"/>
        </w:rPr>
        <w:t xml:space="preserve"> :</w:t>
      </w:r>
    </w:p>
    <w:p w:rsidR="00D0300C" w:rsidRPr="00D0300C" w:rsidRDefault="00D0300C" w:rsidP="00D03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создание заглушек для классов и интерфейсов;</w:t>
      </w:r>
    </w:p>
    <w:p w:rsidR="00D0300C" w:rsidRPr="00D0300C" w:rsidRDefault="00D0300C" w:rsidP="00D03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проверка вызыва метода и значений передаваемых методу параметров;</w:t>
      </w:r>
    </w:p>
    <w:p w:rsidR="00D0300C" w:rsidRPr="00D0300C" w:rsidRDefault="00D0300C" w:rsidP="00D03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>использование концепции «частичной заглушки», при которой заглушка создается на класс с определением поведения, требуемое для некоторых методов класса;</w:t>
      </w:r>
    </w:p>
    <w:p w:rsidR="00D0300C" w:rsidRPr="00D0300C" w:rsidRDefault="00D0300C" w:rsidP="00D03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D0300C">
        <w:rPr>
          <w:rFonts w:eastAsia="Times New Roman" w:cstheme="minorHAnsi"/>
          <w:sz w:val="36"/>
          <w:szCs w:val="36"/>
          <w:lang w:eastAsia="ru-RU"/>
        </w:rPr>
        <w:t xml:space="preserve">подключение к реальному классу «шпиона» </w:t>
      </w:r>
      <w:r w:rsidRPr="00D0300C">
        <w:rPr>
          <w:rFonts w:eastAsia="Times New Roman" w:cstheme="minorHAnsi"/>
          <w:i/>
          <w:iCs/>
          <w:sz w:val="36"/>
          <w:szCs w:val="36"/>
          <w:lang w:eastAsia="ru-RU"/>
        </w:rPr>
        <w:t>spy</w:t>
      </w:r>
      <w:r w:rsidRPr="00D0300C">
        <w:rPr>
          <w:rFonts w:eastAsia="Times New Roman" w:cstheme="minorHAnsi"/>
          <w:sz w:val="36"/>
          <w:szCs w:val="36"/>
          <w:lang w:eastAsia="ru-RU"/>
        </w:rPr>
        <w:t xml:space="preserve"> для контроля вызова методов.</w:t>
      </w:r>
    </w:p>
    <w:p w:rsidR="008543B2" w:rsidRDefault="00D0300C" w:rsidP="008543B2">
      <w:pPr>
        <w:pStyle w:val="31"/>
        <w:rPr>
          <w:rFonts w:asciiTheme="minorHAnsi" w:hAnsiTheme="minorHAnsi" w:cstheme="minorHAnsi"/>
          <w:color w:val="auto"/>
          <w:sz w:val="36"/>
          <w:szCs w:val="36"/>
        </w:rPr>
      </w:pPr>
      <w:r w:rsidRPr="008543B2">
        <w:rPr>
          <w:rFonts w:asciiTheme="minorHAnsi" w:hAnsiTheme="minorHAnsi" w:cstheme="minorHAnsi"/>
          <w:color w:val="auto"/>
          <w:sz w:val="36"/>
          <w:szCs w:val="36"/>
        </w:rPr>
        <w:lastRenderedPageBreak/>
        <w:t>when(mock).thenReturn(value)</w:t>
      </w:r>
      <w:r w:rsidR="008543B2" w:rsidRPr="008543B2">
        <w:rPr>
          <w:rFonts w:asciiTheme="minorHAnsi" w:hAnsiTheme="minorHAnsi" w:cstheme="minorHAnsi"/>
          <w:color w:val="auto"/>
          <w:sz w:val="36"/>
          <w:szCs w:val="36"/>
        </w:rPr>
        <w:t xml:space="preserve"> - позволяет определить возвращаемое значение при вызове метода </w:t>
      </w:r>
      <w:r w:rsidR="008543B2" w:rsidRPr="008543B2">
        <w:rPr>
          <w:rFonts w:asciiTheme="minorHAnsi" w:hAnsiTheme="minorHAnsi" w:cstheme="minorHAnsi"/>
          <w:i/>
          <w:iCs/>
          <w:color w:val="auto"/>
          <w:sz w:val="36"/>
          <w:szCs w:val="36"/>
        </w:rPr>
        <w:t>mock</w:t>
      </w:r>
      <w:r w:rsidR="008543B2" w:rsidRPr="008543B2">
        <w:rPr>
          <w:rFonts w:asciiTheme="minorHAnsi" w:hAnsiTheme="minorHAnsi" w:cstheme="minorHAnsi"/>
          <w:color w:val="auto"/>
          <w:sz w:val="36"/>
          <w:szCs w:val="36"/>
        </w:rPr>
        <w:t xml:space="preserve"> с заданными параметрами</w:t>
      </w:r>
    </w:p>
    <w:p w:rsidR="008543B2" w:rsidRPr="00EA792A" w:rsidRDefault="008543B2" w:rsidP="008543B2">
      <w:pPr>
        <w:rPr>
          <w:lang w:val="en-US"/>
        </w:rPr>
      </w:pPr>
      <w:r>
        <w:rPr>
          <w:lang w:val="en-US"/>
        </w:rPr>
        <w:t>EX</w:t>
      </w:r>
      <w:r w:rsidRPr="00EA792A">
        <w:rPr>
          <w:lang w:val="en-US"/>
        </w:rPr>
        <w:t>:</w:t>
      </w:r>
    </w:p>
    <w:p w:rsidR="008543B2" w:rsidRPr="008543B2" w:rsidRDefault="008543B2" w:rsidP="0085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43B2">
        <w:rPr>
          <w:rFonts w:ascii="Courier New" w:eastAsia="Times New Roman" w:hAnsi="Courier New" w:cs="Courier New"/>
          <w:sz w:val="20"/>
          <w:szCs w:val="20"/>
          <w:lang w:val="en-US" w:eastAsia="ru-RU"/>
        </w:rPr>
        <w:t>when(calc.add(10.0, 20.0)).thenReturn(30.0);</w:t>
      </w:r>
    </w:p>
    <w:p w:rsidR="00EA2985" w:rsidRPr="00EA792A" w:rsidRDefault="00EA2985" w:rsidP="008543B2">
      <w:pPr>
        <w:rPr>
          <w:sz w:val="36"/>
          <w:szCs w:val="36"/>
          <w:lang w:val="en-US"/>
        </w:rPr>
      </w:pPr>
      <w:r>
        <w:rPr>
          <w:sz w:val="36"/>
          <w:szCs w:val="36"/>
        </w:rPr>
        <w:t>ИЛИ</w:t>
      </w:r>
    </w:p>
    <w:p w:rsidR="00EA2985" w:rsidRPr="00EA792A" w:rsidRDefault="00EA2985" w:rsidP="00EA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A2985" w:rsidRPr="00EA2985" w:rsidRDefault="00EA2985" w:rsidP="00EA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val="en-US" w:eastAsia="ru-RU"/>
        </w:rPr>
      </w:pPr>
      <w:r w:rsidRPr="00EA2985">
        <w:rPr>
          <w:rFonts w:eastAsia="Times New Roman" w:cstheme="minorHAnsi"/>
          <w:sz w:val="36"/>
          <w:szCs w:val="36"/>
          <w:lang w:val="en-US" w:eastAsia="ru-RU"/>
        </w:rPr>
        <w:t>doReturn(value).when(mock).method(params)</w:t>
      </w:r>
    </w:p>
    <w:p w:rsidR="00EA2985" w:rsidRPr="00EA2985" w:rsidRDefault="00EA2985" w:rsidP="008543B2">
      <w:pPr>
        <w:rPr>
          <w:sz w:val="36"/>
          <w:szCs w:val="36"/>
          <w:lang w:val="en-US"/>
        </w:rPr>
      </w:pPr>
    </w:p>
    <w:p w:rsidR="008543B2" w:rsidRPr="008543B2" w:rsidRDefault="008543B2" w:rsidP="008543B2">
      <w:pPr>
        <w:rPr>
          <w:sz w:val="36"/>
          <w:szCs w:val="36"/>
        </w:rPr>
      </w:pPr>
      <w:r w:rsidRPr="008543B2">
        <w:rPr>
          <w:sz w:val="36"/>
          <w:szCs w:val="36"/>
        </w:rPr>
        <w:t>@</w:t>
      </w:r>
      <w:r w:rsidRPr="008543B2">
        <w:rPr>
          <w:sz w:val="36"/>
          <w:szCs w:val="36"/>
          <w:lang w:val="en-US"/>
        </w:rPr>
        <w:t>Mock</w:t>
      </w:r>
      <w:r w:rsidRPr="008543B2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определяет </w:t>
      </w:r>
      <w:r>
        <w:rPr>
          <w:sz w:val="36"/>
          <w:szCs w:val="36"/>
          <w:lang w:val="en-US"/>
        </w:rPr>
        <w:t>mock</w:t>
      </w:r>
    </w:p>
    <w:p w:rsidR="008543B2" w:rsidRDefault="008543B2" w:rsidP="0085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8543B2">
        <w:rPr>
          <w:rFonts w:eastAsia="Times New Roman" w:cstheme="minorHAnsi"/>
          <w:sz w:val="36"/>
          <w:szCs w:val="36"/>
          <w:lang w:eastAsia="ru-RU"/>
        </w:rPr>
        <w:t xml:space="preserve">@InjectMocks – </w:t>
      </w:r>
      <w:r>
        <w:rPr>
          <w:rFonts w:eastAsia="Times New Roman" w:cstheme="minorHAnsi"/>
          <w:sz w:val="36"/>
          <w:szCs w:val="36"/>
          <w:lang w:eastAsia="ru-RU"/>
        </w:rPr>
        <w:t xml:space="preserve">создает </w:t>
      </w:r>
      <w:r>
        <w:rPr>
          <w:rFonts w:eastAsia="Times New Roman" w:cstheme="minorHAnsi"/>
          <w:sz w:val="36"/>
          <w:szCs w:val="36"/>
          <w:lang w:val="en-US" w:eastAsia="ru-RU"/>
        </w:rPr>
        <w:t>mock</w:t>
      </w:r>
      <w:r w:rsidRPr="008543B2">
        <w:rPr>
          <w:rFonts w:eastAsia="Times New Roman" w:cstheme="minorHAnsi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sz w:val="36"/>
          <w:szCs w:val="36"/>
          <w:lang w:eastAsia="ru-RU"/>
        </w:rPr>
        <w:t>объект</w:t>
      </w:r>
    </w:p>
    <w:p w:rsidR="008543B2" w:rsidRPr="008543B2" w:rsidRDefault="008543B2" w:rsidP="0085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8543B2">
        <w:rPr>
          <w:i/>
          <w:iCs/>
          <w:sz w:val="36"/>
          <w:szCs w:val="36"/>
        </w:rPr>
        <w:t xml:space="preserve">Verify - </w:t>
      </w:r>
      <w:r w:rsidRPr="008543B2">
        <w:rPr>
          <w:sz w:val="36"/>
          <w:szCs w:val="36"/>
        </w:rPr>
        <w:t xml:space="preserve"> позволяет проверить, была ли выполнена проверка с определенными параметрами. Если проверка не выполнялась или выполнялась с другими параметрами, то </w:t>
      </w:r>
      <w:r w:rsidRPr="008543B2">
        <w:rPr>
          <w:i/>
          <w:iCs/>
          <w:sz w:val="36"/>
          <w:szCs w:val="36"/>
        </w:rPr>
        <w:t>verify</w:t>
      </w:r>
      <w:r w:rsidRPr="008543B2">
        <w:rPr>
          <w:sz w:val="36"/>
          <w:szCs w:val="36"/>
        </w:rPr>
        <w:t xml:space="preserve"> вызовет исключение.</w:t>
      </w:r>
    </w:p>
    <w:p w:rsidR="008543B2" w:rsidRPr="00F64F56" w:rsidRDefault="008543B2" w:rsidP="008543B2">
      <w:r>
        <w:rPr>
          <w:lang w:val="en-US"/>
        </w:rPr>
        <w:t>EX</w:t>
      </w:r>
      <w:r w:rsidRPr="00F64F56">
        <w:t>:</w:t>
      </w:r>
    </w:p>
    <w:p w:rsidR="008543B2" w:rsidRPr="00EA2985" w:rsidRDefault="008543B2" w:rsidP="00854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43B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verify</w:t>
      </w:r>
      <w:r w:rsidRPr="008543B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543B2">
        <w:rPr>
          <w:rFonts w:ascii="Courier New" w:eastAsia="Times New Roman" w:hAnsi="Courier New" w:cs="Courier New"/>
          <w:sz w:val="20"/>
          <w:szCs w:val="20"/>
          <w:lang w:val="en-US" w:eastAsia="ru-RU"/>
        </w:rPr>
        <w:t>mcalc</w:t>
      </w:r>
      <w:r w:rsidRPr="008543B2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r w:rsidRPr="008543B2">
        <w:rPr>
          <w:rFonts w:ascii="Courier New" w:eastAsia="Times New Roman" w:hAnsi="Courier New" w:cs="Courier New"/>
          <w:sz w:val="20"/>
          <w:szCs w:val="20"/>
          <w:lang w:val="en-US" w:eastAsia="ru-RU"/>
        </w:rPr>
        <w:t>add</w:t>
      </w:r>
      <w:r w:rsidRPr="008543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(10.0, 20.0);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где</w:t>
      </w:r>
      <w:r w:rsidRPr="008543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mcalc</w:t>
      </w:r>
      <w:r w:rsidRPr="008543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8543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тестирования созданный с помощью </w:t>
      </w: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InjectMocks</w:t>
      </w:r>
    </w:p>
    <w:p w:rsidR="00EA2985" w:rsidRPr="00EA2985" w:rsidRDefault="00EA2985" w:rsidP="00EA298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EA2985">
        <w:rPr>
          <w:rFonts w:eastAsia="Times New Roman" w:cstheme="minorHAnsi"/>
          <w:sz w:val="36"/>
          <w:szCs w:val="36"/>
          <w:lang w:eastAsia="ru-RU"/>
        </w:rPr>
        <w:t xml:space="preserve">Для проверки количества вызовов определенных методов </w:t>
      </w:r>
      <w:r w:rsidRPr="00EA2985">
        <w:rPr>
          <w:rFonts w:eastAsia="Times New Roman" w:cstheme="minorHAnsi"/>
          <w:i/>
          <w:iCs/>
          <w:sz w:val="36"/>
          <w:szCs w:val="36"/>
          <w:lang w:eastAsia="ru-RU"/>
        </w:rPr>
        <w:t>Mockito</w:t>
      </w:r>
      <w:r w:rsidRPr="00EA2985">
        <w:rPr>
          <w:rFonts w:eastAsia="Times New Roman" w:cstheme="minorHAnsi"/>
          <w:sz w:val="36"/>
          <w:szCs w:val="36"/>
          <w:lang w:eastAsia="ru-RU"/>
        </w:rPr>
        <w:t xml:space="preserve"> предоставляет следующие методы :</w:t>
      </w:r>
    </w:p>
    <w:p w:rsidR="00EA2985" w:rsidRPr="00EA2985" w:rsidRDefault="00EA2985" w:rsidP="00EA29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EA2985">
        <w:rPr>
          <w:rFonts w:eastAsia="Times New Roman" w:cstheme="minorHAnsi"/>
          <w:b/>
          <w:bCs/>
          <w:sz w:val="36"/>
          <w:szCs w:val="36"/>
          <w:lang w:eastAsia="ru-RU"/>
        </w:rPr>
        <w:t>atLeast (int min)</w:t>
      </w:r>
      <w:r w:rsidRPr="00EA2985">
        <w:rPr>
          <w:rFonts w:eastAsia="Times New Roman" w:cstheme="minorHAnsi"/>
          <w:sz w:val="36"/>
          <w:szCs w:val="36"/>
          <w:lang w:eastAsia="ru-RU"/>
        </w:rPr>
        <w:t xml:space="preserve"> - не меньше min вызовов;</w:t>
      </w:r>
    </w:p>
    <w:p w:rsidR="00EA2985" w:rsidRPr="00EA2985" w:rsidRDefault="00EA2985" w:rsidP="00EA29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EA2985">
        <w:rPr>
          <w:rFonts w:eastAsia="Times New Roman" w:cstheme="minorHAnsi"/>
          <w:b/>
          <w:bCs/>
          <w:sz w:val="36"/>
          <w:szCs w:val="36"/>
          <w:lang w:eastAsia="ru-RU"/>
        </w:rPr>
        <w:t>atLeastOnce ()</w:t>
      </w:r>
      <w:r w:rsidRPr="00EA2985">
        <w:rPr>
          <w:rFonts w:eastAsia="Times New Roman" w:cstheme="minorHAnsi"/>
          <w:sz w:val="36"/>
          <w:szCs w:val="36"/>
          <w:lang w:eastAsia="ru-RU"/>
        </w:rPr>
        <w:t xml:space="preserve"> - хотя бы один вызов;</w:t>
      </w:r>
    </w:p>
    <w:p w:rsidR="00EA2985" w:rsidRPr="00EA2985" w:rsidRDefault="00EA2985" w:rsidP="00EA29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EA2985">
        <w:rPr>
          <w:rFonts w:eastAsia="Times New Roman" w:cstheme="minorHAnsi"/>
          <w:b/>
          <w:bCs/>
          <w:sz w:val="36"/>
          <w:szCs w:val="36"/>
          <w:lang w:eastAsia="ru-RU"/>
        </w:rPr>
        <w:t>atMost (int max)</w:t>
      </w:r>
      <w:r w:rsidRPr="00EA2985">
        <w:rPr>
          <w:rFonts w:eastAsia="Times New Roman" w:cstheme="minorHAnsi"/>
          <w:sz w:val="36"/>
          <w:szCs w:val="36"/>
          <w:lang w:eastAsia="ru-RU"/>
        </w:rPr>
        <w:t xml:space="preserve"> - не более max вызовов;</w:t>
      </w:r>
    </w:p>
    <w:p w:rsidR="00EA2985" w:rsidRPr="00EA2985" w:rsidRDefault="00EA2985" w:rsidP="00EA29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val="en-US" w:eastAsia="ru-RU"/>
        </w:rPr>
      </w:pPr>
      <w:r w:rsidRPr="00EA2985">
        <w:rPr>
          <w:rFonts w:eastAsia="Times New Roman" w:cstheme="minorHAnsi"/>
          <w:b/>
          <w:bCs/>
          <w:sz w:val="36"/>
          <w:szCs w:val="36"/>
          <w:lang w:val="en-US" w:eastAsia="ru-RU"/>
        </w:rPr>
        <w:t>times (int cnt)</w:t>
      </w:r>
      <w:r w:rsidRPr="00EA2985">
        <w:rPr>
          <w:rFonts w:eastAsia="Times New Roman" w:cstheme="minorHAnsi"/>
          <w:sz w:val="36"/>
          <w:szCs w:val="36"/>
          <w:lang w:val="en-US" w:eastAsia="ru-RU"/>
        </w:rPr>
        <w:t xml:space="preserve"> - cnt </w:t>
      </w:r>
      <w:r w:rsidRPr="00EA2985">
        <w:rPr>
          <w:rFonts w:eastAsia="Times New Roman" w:cstheme="minorHAnsi"/>
          <w:sz w:val="36"/>
          <w:szCs w:val="36"/>
          <w:lang w:eastAsia="ru-RU"/>
        </w:rPr>
        <w:t>вызовов</w:t>
      </w:r>
      <w:r w:rsidRPr="00EA2985">
        <w:rPr>
          <w:rFonts w:eastAsia="Times New Roman" w:cstheme="minorHAnsi"/>
          <w:sz w:val="36"/>
          <w:szCs w:val="36"/>
          <w:lang w:val="en-US" w:eastAsia="ru-RU"/>
        </w:rPr>
        <w:t>;</w:t>
      </w:r>
    </w:p>
    <w:p w:rsidR="00EA2985" w:rsidRDefault="00EA2985" w:rsidP="00EA29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EA2985">
        <w:rPr>
          <w:rFonts w:eastAsia="Times New Roman" w:cstheme="minorHAnsi"/>
          <w:b/>
          <w:bCs/>
          <w:sz w:val="36"/>
          <w:szCs w:val="36"/>
          <w:lang w:eastAsia="ru-RU"/>
        </w:rPr>
        <w:t>never ()</w:t>
      </w:r>
      <w:r w:rsidRPr="00EA2985">
        <w:rPr>
          <w:rFonts w:eastAsia="Times New Roman" w:cstheme="minorHAnsi"/>
          <w:sz w:val="36"/>
          <w:szCs w:val="36"/>
          <w:lang w:eastAsia="ru-RU"/>
        </w:rPr>
        <w:t xml:space="preserve"> - вызовов не было;</w:t>
      </w:r>
    </w:p>
    <w:p w:rsidR="00EA2985" w:rsidRPr="00EA2985" w:rsidRDefault="00EA2985" w:rsidP="00EA298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EX: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>@Test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public void testCallMethod() 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// определяем поведение (результаты)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when(mcalc.subtract(15.0, 25.0)).thenReturn(10.0);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when(mcalc.subtract(35.0, 25.0)).thenReturn(-10.0);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вызов метода subtract и проверка результата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assertEquals (calc.subtract(15.0, 25.0), 10, 0);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assertEquals (calc.subtract(15.0, 25.0), 10, 0);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assertEquals (calc.subtract(35.0, 25.0),-10, 0);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проверка вызова методов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verify(mcalc, atLeastOnce()).subtract(35.0, 25.0);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verify(mcalc, atLeast   (2)).subtract(15.0, 25.0);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проверка - был ли метод вызван 2 раза?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verify(mcalc, times(2)).subtract(15.0, 25.0);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проверка - метод не был вызван ни разу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verify(mcalc, never()).divide(10.0,20.0);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Если снять комментарий со следующей проверки, то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ожидается exception, поскольку метод "subtract" 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с параметрами (35.0, 25.0) был вызван 1 раз 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*/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verify(mcalc, atLeast (2)).subtract(35.0, 25.0);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Если снять комментарий со следующей проверки, то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ожидается exception, поскольку метод "subtract"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с параметрами (15.0, 25.0) был вызван 2 раза, а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 ожидался всего один вызов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*/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verify(mcalc, atMost (1)).subtract(15.0, 25.0);</w:t>
      </w:r>
    </w:p>
    <w:p w:rsidR="00EA2985" w:rsidRPr="00EA2985" w:rsidRDefault="00EA2985" w:rsidP="00EA2985">
      <w:pPr>
        <w:pStyle w:val="affff4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98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B65A9" w:rsidRDefault="006B65A9" w:rsidP="006B65A9">
      <w:pPr>
        <w:pStyle w:val="31"/>
        <w:rPr>
          <w:rFonts w:asciiTheme="minorHAnsi" w:hAnsiTheme="minorHAnsi" w:cstheme="minorHAnsi"/>
          <w:color w:val="auto"/>
          <w:sz w:val="36"/>
          <w:szCs w:val="36"/>
        </w:rPr>
      </w:pPr>
      <w:r w:rsidRPr="006B65A9">
        <w:rPr>
          <w:rFonts w:asciiTheme="minorHAnsi" w:hAnsiTheme="minorHAnsi" w:cstheme="minorHAnsi"/>
          <w:color w:val="auto"/>
          <w:sz w:val="36"/>
          <w:szCs w:val="36"/>
        </w:rPr>
        <w:t>Обработка исключений - when(mock).thenThrow()</w:t>
      </w:r>
    </w:p>
    <w:p w:rsidR="006B65A9" w:rsidRPr="006B65A9" w:rsidRDefault="006B65A9" w:rsidP="006B65A9">
      <w:pPr>
        <w:rPr>
          <w:lang w:val="en-US"/>
        </w:rPr>
      </w:pPr>
      <w:r>
        <w:rPr>
          <w:lang w:val="en-US"/>
        </w:rPr>
        <w:t>EX: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исключение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>RuntimeException exception = new RuntimeException ("Division by zero");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// определение поведения для вызова исключения</w:t>
      </w:r>
    </w:p>
    <w:p w:rsidR="006B65A9" w:rsidRPr="00F64F56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2494">
        <w:rPr>
          <w:rFonts w:ascii="Courier New" w:eastAsia="Times New Roman" w:hAnsi="Courier New" w:cs="Courier New"/>
          <w:sz w:val="20"/>
          <w:szCs w:val="20"/>
          <w:lang w:val="en-US" w:eastAsia="ru-RU"/>
        </w:rPr>
        <w:t>doThrow</w:t>
      </w:r>
      <w:r w:rsidRPr="00F64F5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3249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</w:t>
      </w:r>
      <w:r w:rsidRPr="00F64F56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r w:rsidRPr="00C32494">
        <w:rPr>
          <w:rFonts w:ascii="Courier New" w:eastAsia="Times New Roman" w:hAnsi="Courier New" w:cs="Courier New"/>
          <w:sz w:val="20"/>
          <w:szCs w:val="20"/>
          <w:lang w:val="en-US" w:eastAsia="ru-RU"/>
        </w:rPr>
        <w:t>when</w:t>
      </w:r>
      <w:r w:rsidRPr="00F64F5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32494">
        <w:rPr>
          <w:rFonts w:ascii="Courier New" w:eastAsia="Times New Roman" w:hAnsi="Courier New" w:cs="Courier New"/>
          <w:sz w:val="20"/>
          <w:szCs w:val="20"/>
          <w:lang w:val="en-US" w:eastAsia="ru-RU"/>
        </w:rPr>
        <w:t>mock</w:t>
      </w:r>
      <w:r w:rsidRPr="00F64F56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r w:rsidRPr="00C32494">
        <w:rPr>
          <w:rFonts w:ascii="Courier New" w:eastAsia="Times New Roman" w:hAnsi="Courier New" w:cs="Courier New"/>
          <w:sz w:val="20"/>
          <w:szCs w:val="20"/>
          <w:lang w:val="en-US" w:eastAsia="ru-RU"/>
        </w:rPr>
        <w:t>divide</w:t>
      </w:r>
      <w:r w:rsidRPr="00F64F56">
        <w:rPr>
          <w:rFonts w:ascii="Courier New" w:eastAsia="Times New Roman" w:hAnsi="Courier New" w:cs="Courier New"/>
          <w:sz w:val="20"/>
          <w:szCs w:val="20"/>
          <w:lang w:eastAsia="ru-RU"/>
        </w:rPr>
        <w:t>(5.0, 0));</w:t>
      </w:r>
    </w:p>
    <w:p w:rsidR="006B65A9" w:rsidRPr="00F64F56" w:rsidRDefault="006B65A9" w:rsidP="006B65A9">
      <w:pPr>
        <w:pStyle w:val="31"/>
        <w:rPr>
          <w:rFonts w:asciiTheme="minorHAnsi" w:hAnsiTheme="minorHAnsi" w:cstheme="minorHAnsi"/>
          <w:noProof/>
          <w:color w:val="auto"/>
          <w:sz w:val="36"/>
          <w:szCs w:val="36"/>
        </w:rPr>
      </w:pPr>
    </w:p>
    <w:p w:rsidR="006B65A9" w:rsidRPr="006B65A9" w:rsidRDefault="006B65A9" w:rsidP="006B65A9">
      <w:pPr>
        <w:pStyle w:val="31"/>
        <w:rPr>
          <w:rFonts w:asciiTheme="minorHAnsi" w:hAnsiTheme="minorHAnsi" w:cstheme="minorHAnsi"/>
          <w:color w:val="auto"/>
          <w:sz w:val="36"/>
          <w:szCs w:val="36"/>
        </w:rPr>
      </w:pPr>
      <w:r w:rsidRPr="006B65A9">
        <w:rPr>
          <w:rFonts w:asciiTheme="minorHAnsi" w:hAnsiTheme="minorHAnsi" w:cstheme="minorHAnsi"/>
          <w:noProof/>
          <w:color w:val="auto"/>
          <w:sz w:val="36"/>
          <w:szCs w:val="36"/>
        </w:rPr>
        <w:t xml:space="preserve">При сложном поведении – </w:t>
      </w:r>
      <w:r w:rsidRPr="006B65A9">
        <w:rPr>
          <w:rFonts w:asciiTheme="minorHAnsi" w:hAnsiTheme="minorHAnsi" w:cstheme="minorHAnsi"/>
          <w:color w:val="auto"/>
          <w:sz w:val="36"/>
          <w:szCs w:val="36"/>
        </w:rPr>
        <w:t>org.mockito.stubbing.Answer&lt;T&gt;</w:t>
      </w:r>
    </w:p>
    <w:p w:rsidR="00D0300C" w:rsidRDefault="00D0300C" w:rsidP="00D0300C">
      <w:pPr>
        <w:pStyle w:val="afb"/>
        <w:jc w:val="left"/>
        <w:rPr>
          <w:noProof/>
          <w:sz w:val="36"/>
          <w:szCs w:val="36"/>
        </w:rPr>
      </w:pPr>
    </w:p>
    <w:p w:rsidR="006B65A9" w:rsidRDefault="006B65A9" w:rsidP="00D0300C">
      <w:pPr>
        <w:pStyle w:val="afb"/>
        <w:jc w:val="left"/>
        <w:rPr>
          <w:sz w:val="36"/>
          <w:szCs w:val="36"/>
        </w:rPr>
      </w:pPr>
      <w:r w:rsidRPr="006B65A9">
        <w:rPr>
          <w:sz w:val="36"/>
          <w:szCs w:val="36"/>
        </w:rPr>
        <w:t xml:space="preserve">Иногда описание поведения </w:t>
      </w:r>
      <w:r w:rsidRPr="006B65A9">
        <w:rPr>
          <w:i/>
          <w:iCs/>
          <w:sz w:val="36"/>
          <w:szCs w:val="36"/>
        </w:rPr>
        <w:t>mock</w:t>
      </w:r>
      <w:r w:rsidRPr="006B65A9">
        <w:rPr>
          <w:sz w:val="36"/>
          <w:szCs w:val="36"/>
        </w:rPr>
        <w:t xml:space="preserve"> объекта требует определенной проверки с усложнением логики. В </w:t>
      </w:r>
      <w:r w:rsidRPr="006B65A9">
        <w:rPr>
          <w:sz w:val="36"/>
          <w:szCs w:val="36"/>
        </w:rPr>
        <w:lastRenderedPageBreak/>
        <w:t xml:space="preserve">этом случае можно использовать интерфейс </w:t>
      </w:r>
      <w:r w:rsidRPr="006B65A9">
        <w:rPr>
          <w:b/>
          <w:bCs/>
          <w:sz w:val="36"/>
          <w:szCs w:val="36"/>
        </w:rPr>
        <w:t>Answer&lt;T&gt;</w:t>
      </w:r>
      <w:r w:rsidRPr="006B65A9">
        <w:rPr>
          <w:sz w:val="36"/>
          <w:szCs w:val="36"/>
        </w:rPr>
        <w:t>, который позволяет реализовать заглушки методов со сложным поведением.</w:t>
      </w:r>
    </w:p>
    <w:p w:rsidR="006B65A9" w:rsidRPr="006B65A9" w:rsidRDefault="006B65A9" w:rsidP="00D0300C">
      <w:pPr>
        <w:pStyle w:val="afb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EX: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обработки</w:t>
      </w: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ответа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Answer&lt;Double&gt; answer = new Answer&lt;Double&gt;() {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Double answer(InvocationOnMock invocation) throws Throwable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</w:t>
      </w: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объекта</w:t>
      </w: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mock 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Object mock = invocation.getMock();</w:t>
      </w: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 ("mock object : " + mock.toString());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аргументы</w:t>
      </w: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метода</w:t>
      </w: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переданные</w:t>
      </w: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mock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Object[] args = invocation.getArguments();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double d1 = (double) args[0];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double d2 = (double) args[1];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double d3 = d1 + d2;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 ("" + d1 + " + " + d2);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d3;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>@Test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void testThenAnswer()</w:t>
      </w:r>
    </w:p>
    <w:p w:rsidR="006B65A9" w:rsidRPr="00F64F56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4F5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4F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// определение поведения mock для метода с параметрами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>when(mcalc.add(11.0, 12.0)).thenAnswer(answer);</w:t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assertEquals(calc.add(11.0,12.0), 23.0, 0);</w:t>
      </w: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6B65A9" w:rsidRPr="006B65A9" w:rsidRDefault="006B65A9" w:rsidP="006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65A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B65A9" w:rsidRPr="00EA792A" w:rsidRDefault="006B65A9" w:rsidP="00D0300C">
      <w:pPr>
        <w:pStyle w:val="afb"/>
        <w:jc w:val="left"/>
        <w:rPr>
          <w:rFonts w:cstheme="minorHAnsi"/>
          <w:sz w:val="36"/>
          <w:szCs w:val="36"/>
        </w:rPr>
      </w:pPr>
      <w:r w:rsidRPr="006B65A9">
        <w:rPr>
          <w:rFonts w:cstheme="minorHAnsi"/>
          <w:i/>
          <w:iCs/>
          <w:sz w:val="36"/>
          <w:szCs w:val="36"/>
        </w:rPr>
        <w:t>Mockito</w:t>
      </w:r>
      <w:r w:rsidRPr="006B65A9">
        <w:rPr>
          <w:rFonts w:cstheme="minorHAnsi"/>
          <w:sz w:val="36"/>
          <w:szCs w:val="36"/>
        </w:rPr>
        <w:t xml:space="preserve"> позволяет подключать к реальным объектам «шпиона» </w:t>
      </w:r>
      <w:r w:rsidRPr="006B65A9">
        <w:rPr>
          <w:rFonts w:cstheme="minorHAnsi"/>
          <w:b/>
          <w:bCs/>
          <w:sz w:val="36"/>
          <w:szCs w:val="36"/>
        </w:rPr>
        <w:t>spy</w:t>
      </w:r>
      <w:r w:rsidRPr="006B65A9">
        <w:rPr>
          <w:rFonts w:cstheme="minorHAnsi"/>
          <w:sz w:val="36"/>
          <w:szCs w:val="36"/>
        </w:rPr>
        <w:t xml:space="preserve">, контролировать возвращаемые методами значения и отслеживать количество вызовов методов. </w:t>
      </w:r>
      <w:r w:rsidRPr="00EA792A">
        <w:rPr>
          <w:rFonts w:cstheme="minorHAnsi"/>
          <w:sz w:val="36"/>
          <w:szCs w:val="36"/>
        </w:rPr>
        <w:t>(?)</w:t>
      </w:r>
    </w:p>
    <w:p w:rsidR="002E1048" w:rsidRPr="002E1048" w:rsidRDefault="002E1048" w:rsidP="002E1048">
      <w:pPr>
        <w:pStyle w:val="31"/>
        <w:rPr>
          <w:rFonts w:asciiTheme="minorHAnsi" w:hAnsiTheme="minorHAnsi" w:cstheme="minorHAnsi"/>
          <w:color w:val="auto"/>
          <w:sz w:val="36"/>
          <w:szCs w:val="36"/>
        </w:rPr>
      </w:pPr>
      <w:r w:rsidRPr="002E1048">
        <w:rPr>
          <w:rFonts w:asciiTheme="minorHAnsi" w:hAnsiTheme="minorHAnsi" w:cstheme="minorHAnsi"/>
          <w:color w:val="auto"/>
          <w:sz w:val="36"/>
          <w:szCs w:val="36"/>
          <w:lang w:val="en-US"/>
        </w:rPr>
        <w:t>Timeout</w:t>
      </w:r>
      <w:r w:rsidRPr="002E1048">
        <w:rPr>
          <w:rFonts w:asciiTheme="minorHAnsi" w:hAnsiTheme="minorHAnsi" w:cstheme="minorHAnsi"/>
          <w:color w:val="auto"/>
          <w:sz w:val="36"/>
          <w:szCs w:val="36"/>
        </w:rPr>
        <w:t xml:space="preserve"> – Проверка вызова метода с задержкой</w:t>
      </w:r>
    </w:p>
    <w:p w:rsidR="002E1048" w:rsidRPr="00EA792A" w:rsidRDefault="002E1048" w:rsidP="002E1048">
      <w:pPr>
        <w:rPr>
          <w:rFonts w:ascii="Courier New" w:hAnsi="Courier New" w:cs="Courier New"/>
        </w:rPr>
      </w:pPr>
      <w:r w:rsidRPr="007665A3">
        <w:rPr>
          <w:rFonts w:ascii="Courier New" w:hAnsi="Courier New" w:cs="Courier New"/>
          <w:lang w:val="en-US"/>
        </w:rPr>
        <w:t>EX</w:t>
      </w:r>
      <w:r w:rsidRPr="00EA792A">
        <w:rPr>
          <w:rFonts w:ascii="Courier New" w:hAnsi="Courier New" w:cs="Courier New"/>
        </w:rPr>
        <w:t>:</w:t>
      </w:r>
    </w:p>
    <w:p w:rsidR="002E1048" w:rsidRPr="00EA792A" w:rsidRDefault="002E1048" w:rsidP="002E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792A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r w:rsidRPr="002E1048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</w:t>
      </w:r>
    </w:p>
    <w:p w:rsidR="002E1048" w:rsidRPr="00EA792A" w:rsidRDefault="002E1048" w:rsidP="002E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104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EA79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E104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EA79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E1048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testTimout</w:t>
      </w:r>
      <w:r w:rsidRPr="00EA792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2E1048" w:rsidRPr="002E1048" w:rsidRDefault="002E1048" w:rsidP="002E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104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E1048" w:rsidRPr="002E1048" w:rsidRDefault="002E1048" w:rsidP="002E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10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определение результирующего значения mock для метода</w:t>
      </w:r>
    </w:p>
    <w:p w:rsidR="002E1048" w:rsidRPr="002E1048" w:rsidRDefault="002E1048" w:rsidP="002E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10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when(mcalc.add(11.0, 12.0)).thenReturn(23.0);</w:t>
      </w:r>
    </w:p>
    <w:p w:rsidR="002E1048" w:rsidRPr="002E1048" w:rsidRDefault="002E1048" w:rsidP="002E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10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проверка значения</w:t>
      </w:r>
    </w:p>
    <w:p w:rsidR="002E1048" w:rsidRPr="002E1048" w:rsidRDefault="002E1048" w:rsidP="002E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10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assertEquals(calc.add(11.0,12.0), 23.0, 0);</w:t>
      </w:r>
    </w:p>
    <w:p w:rsidR="002E1048" w:rsidRPr="002E1048" w:rsidRDefault="002E1048" w:rsidP="002E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E1048" w:rsidRPr="002E1048" w:rsidRDefault="002E1048" w:rsidP="002E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10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проверка вызова метода в течение 10 мс</w:t>
      </w:r>
    </w:p>
    <w:p w:rsidR="002E1048" w:rsidRPr="002E1048" w:rsidRDefault="002E1048" w:rsidP="002E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10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E1048">
        <w:rPr>
          <w:rFonts w:ascii="Courier New" w:eastAsia="Times New Roman" w:hAnsi="Courier New" w:cs="Courier New"/>
          <w:sz w:val="20"/>
          <w:szCs w:val="20"/>
          <w:lang w:val="en-US" w:eastAsia="ru-RU"/>
        </w:rPr>
        <w:t>verify(mcalc, timeout(100)).add(11.0, 12.0);</w:t>
      </w:r>
    </w:p>
    <w:p w:rsidR="002E1048" w:rsidRPr="002E1048" w:rsidRDefault="002E1048" w:rsidP="002E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104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E1048" w:rsidRPr="00610FC1" w:rsidRDefault="00610FC1" w:rsidP="002E1048">
      <w:pPr>
        <w:rPr>
          <w:rFonts w:cstheme="minorHAnsi"/>
          <w:sz w:val="36"/>
          <w:szCs w:val="36"/>
          <w:lang w:val="en-US"/>
        </w:rPr>
      </w:pPr>
      <w:r w:rsidRPr="00610FC1">
        <w:rPr>
          <w:rFonts w:cstheme="minorHAnsi"/>
          <w:sz w:val="36"/>
          <w:szCs w:val="36"/>
          <w:lang w:val="en-US"/>
        </w:rPr>
        <w:lastRenderedPageBreak/>
        <w:t>Hamcrest</w:t>
      </w:r>
    </w:p>
    <w:p w:rsidR="002E1048" w:rsidRDefault="00610FC1" w:rsidP="00D0300C">
      <w:pPr>
        <w:pStyle w:val="afb"/>
        <w:jc w:val="left"/>
        <w:rPr>
          <w:rFonts w:cstheme="minorHAnsi"/>
          <w:noProof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w:t>Def:</w:t>
      </w:r>
    </w:p>
    <w:p w:rsidR="00610FC1" w:rsidRDefault="00610FC1" w:rsidP="00D0300C">
      <w:pPr>
        <w:pStyle w:val="afb"/>
        <w:jc w:val="left"/>
        <w:rPr>
          <w:rFonts w:cstheme="minorHAnsi"/>
          <w:sz w:val="36"/>
          <w:szCs w:val="36"/>
        </w:rPr>
      </w:pPr>
      <w:r w:rsidRPr="00EA792A">
        <w:rPr>
          <w:rFonts w:cstheme="minorHAnsi"/>
          <w:noProof/>
          <w:sz w:val="36"/>
          <w:szCs w:val="36"/>
          <w:lang w:val="en-US"/>
        </w:rPr>
        <w:t xml:space="preserve"> </w:t>
      </w:r>
      <w:r w:rsidRPr="00610FC1">
        <w:rPr>
          <w:rFonts w:cstheme="minorHAnsi"/>
          <w:sz w:val="36"/>
          <w:szCs w:val="36"/>
        </w:rPr>
        <w:t>Matcher – это такое выражение, тестирующее на совпадение с определенным условием.</w:t>
      </w:r>
    </w:p>
    <w:p w:rsidR="00610FC1" w:rsidRPr="00F64F56" w:rsidRDefault="00610FC1" w:rsidP="00D0300C">
      <w:pPr>
        <w:pStyle w:val="afb"/>
        <w:jc w:val="left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</w:rPr>
        <w:t>Импорты</w:t>
      </w:r>
    </w:p>
    <w:p w:rsidR="00610FC1" w:rsidRPr="00610FC1" w:rsidRDefault="00610FC1" w:rsidP="00610FC1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0F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static org.hamcrest.MatcherAssert.assertThat;</w:t>
      </w:r>
    </w:p>
    <w:p w:rsidR="00610FC1" w:rsidRPr="00610FC1" w:rsidRDefault="00610FC1" w:rsidP="00610FC1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0F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static org.hamcrest.Matchers.*;</w:t>
      </w:r>
    </w:p>
    <w:p w:rsidR="00610FC1" w:rsidRDefault="007665A3" w:rsidP="00D0300C">
      <w:pPr>
        <w:pStyle w:val="afb"/>
        <w:jc w:val="left"/>
        <w:rPr>
          <w:rFonts w:cstheme="minorHAnsi"/>
          <w:noProof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</w:rPr>
        <w:t xml:space="preserve">Логические </w:t>
      </w:r>
      <w:r>
        <w:rPr>
          <w:rFonts w:cstheme="minorHAnsi"/>
          <w:noProof/>
          <w:sz w:val="36"/>
          <w:szCs w:val="36"/>
          <w:lang w:val="en-US"/>
        </w:rPr>
        <w:t>matcher:</w:t>
      </w:r>
    </w:p>
    <w:p w:rsidR="007665A3" w:rsidRPr="007665A3" w:rsidRDefault="007665A3" w:rsidP="00766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7665A3">
        <w:rPr>
          <w:rFonts w:eastAsia="Times New Roman" w:cstheme="minorHAnsi"/>
          <w:i/>
          <w:iCs/>
          <w:sz w:val="36"/>
          <w:szCs w:val="36"/>
          <w:lang w:eastAsia="ru-RU"/>
        </w:rPr>
        <w:t>allOf()</w:t>
      </w:r>
      <w:r w:rsidRPr="007665A3">
        <w:rPr>
          <w:rFonts w:eastAsia="Times New Roman" w:cstheme="minorHAnsi"/>
          <w:sz w:val="36"/>
          <w:szCs w:val="36"/>
          <w:lang w:eastAsia="ru-RU"/>
        </w:rPr>
        <w:t xml:space="preserve"> – И</w:t>
      </w:r>
    </w:p>
    <w:p w:rsidR="007665A3" w:rsidRPr="007665A3" w:rsidRDefault="007665A3" w:rsidP="00766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7665A3">
        <w:rPr>
          <w:rFonts w:eastAsia="Times New Roman" w:cstheme="minorHAnsi"/>
          <w:i/>
          <w:iCs/>
          <w:sz w:val="36"/>
          <w:szCs w:val="36"/>
          <w:lang w:eastAsia="ru-RU"/>
        </w:rPr>
        <w:t>anyOf()</w:t>
      </w:r>
      <w:r w:rsidRPr="007665A3">
        <w:rPr>
          <w:rFonts w:eastAsia="Times New Roman" w:cstheme="minorHAnsi"/>
          <w:sz w:val="36"/>
          <w:szCs w:val="36"/>
          <w:lang w:eastAsia="ru-RU"/>
        </w:rPr>
        <w:t xml:space="preserve"> – ИЛИ</w:t>
      </w:r>
    </w:p>
    <w:p w:rsidR="007665A3" w:rsidRDefault="007665A3" w:rsidP="00766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7665A3">
        <w:rPr>
          <w:rFonts w:eastAsia="Times New Roman" w:cstheme="minorHAnsi"/>
          <w:i/>
          <w:iCs/>
          <w:sz w:val="36"/>
          <w:szCs w:val="36"/>
          <w:lang w:eastAsia="ru-RU"/>
        </w:rPr>
        <w:t>not()</w:t>
      </w:r>
      <w:r w:rsidRPr="007665A3">
        <w:rPr>
          <w:rFonts w:eastAsia="Times New Roman" w:cstheme="minorHAnsi"/>
          <w:sz w:val="36"/>
          <w:szCs w:val="36"/>
          <w:lang w:eastAsia="ru-RU"/>
        </w:rPr>
        <w:t> – НЕ</w:t>
      </w:r>
    </w:p>
    <w:p w:rsidR="007665A3" w:rsidRPr="007665A3" w:rsidRDefault="007665A3" w:rsidP="007665A3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6"/>
          <w:szCs w:val="36"/>
          <w:lang w:eastAsia="ru-RU"/>
        </w:rPr>
      </w:pPr>
      <w:r w:rsidRPr="007665A3">
        <w:rPr>
          <w:rFonts w:eastAsia="Times New Roman" w:cstheme="minorHAnsi"/>
          <w:sz w:val="36"/>
          <w:szCs w:val="36"/>
          <w:lang w:eastAsia="ru-RU"/>
        </w:rPr>
        <w:t>Другие(</w:t>
      </w:r>
      <w:r>
        <w:rPr>
          <w:rFonts w:eastAsia="Times New Roman" w:cstheme="minorHAnsi"/>
          <w:sz w:val="36"/>
          <w:szCs w:val="36"/>
          <w:lang w:eastAsia="ru-RU"/>
        </w:rPr>
        <w:t>для работы с объектами)</w:t>
      </w:r>
    </w:p>
    <w:p w:rsidR="007665A3" w:rsidRPr="007665A3" w:rsidRDefault="007665A3" w:rsidP="00766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>
        <w:rPr>
          <w:rFonts w:eastAsia="Times New Roman" w:cstheme="minorHAnsi"/>
          <w:i/>
          <w:iCs/>
          <w:sz w:val="36"/>
          <w:szCs w:val="36"/>
          <w:lang w:val="en-US" w:eastAsia="ru-RU"/>
        </w:rPr>
        <w:t>less/greaterThan</w:t>
      </w:r>
    </w:p>
    <w:p w:rsidR="007665A3" w:rsidRPr="007665A3" w:rsidRDefault="007665A3" w:rsidP="00766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>
        <w:rPr>
          <w:rFonts w:eastAsia="Times New Roman" w:cstheme="minorHAnsi"/>
          <w:i/>
          <w:iCs/>
          <w:sz w:val="36"/>
          <w:szCs w:val="36"/>
          <w:lang w:val="en-US" w:eastAsia="ru-RU"/>
        </w:rPr>
        <w:t>less/greaterThenOrEqualTo</w:t>
      </w:r>
    </w:p>
    <w:p w:rsidR="007665A3" w:rsidRPr="007665A3" w:rsidRDefault="007665A3" w:rsidP="00766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>
        <w:rPr>
          <w:rFonts w:eastAsia="Times New Roman" w:cstheme="minorHAnsi"/>
          <w:i/>
          <w:iCs/>
          <w:sz w:val="36"/>
          <w:szCs w:val="36"/>
          <w:lang w:val="en-US" w:eastAsia="ru-RU"/>
        </w:rPr>
        <w:t>equalTo</w:t>
      </w:r>
    </w:p>
    <w:p w:rsidR="007665A3" w:rsidRPr="007665A3" w:rsidRDefault="007665A3" w:rsidP="00766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7665A3">
        <w:rPr>
          <w:sz w:val="36"/>
          <w:szCs w:val="36"/>
        </w:rPr>
        <w:t xml:space="preserve">декоратор </w:t>
      </w:r>
      <w:r w:rsidRPr="007665A3">
        <w:rPr>
          <w:i/>
          <w:iCs/>
          <w:sz w:val="36"/>
          <w:szCs w:val="36"/>
        </w:rPr>
        <w:t>is()</w:t>
      </w:r>
      <w:r w:rsidRPr="007665A3">
        <w:rPr>
          <w:sz w:val="36"/>
          <w:szCs w:val="36"/>
        </w:rPr>
        <w:t>, он ничего не добавляет, кроме читабельности.</w:t>
      </w:r>
    </w:p>
    <w:p w:rsidR="007665A3" w:rsidRPr="007665A3" w:rsidRDefault="007665A3" w:rsidP="007665A3">
      <w:pPr>
        <w:numPr>
          <w:ilvl w:val="0"/>
          <w:numId w:val="22"/>
        </w:numPr>
        <w:spacing w:before="100" w:beforeAutospacing="1" w:after="100" w:afterAutospacing="1" w:line="240" w:lineRule="auto"/>
        <w:rPr>
          <w:rStyle w:val="enlighter-m0"/>
          <w:rFonts w:eastAsia="Times New Roman" w:cstheme="minorHAnsi"/>
          <w:sz w:val="36"/>
          <w:szCs w:val="36"/>
          <w:lang w:eastAsia="ru-RU"/>
        </w:rPr>
      </w:pPr>
      <w:r w:rsidRPr="007665A3">
        <w:rPr>
          <w:rStyle w:val="enlighter-m0"/>
          <w:sz w:val="36"/>
          <w:szCs w:val="36"/>
        </w:rPr>
        <w:t>notNullValue</w:t>
      </w:r>
    </w:p>
    <w:p w:rsidR="007665A3" w:rsidRPr="007665A3" w:rsidRDefault="007665A3" w:rsidP="007665A3">
      <w:pPr>
        <w:numPr>
          <w:ilvl w:val="0"/>
          <w:numId w:val="22"/>
        </w:numPr>
        <w:spacing w:before="100" w:beforeAutospacing="1" w:after="100" w:afterAutospacing="1" w:line="240" w:lineRule="auto"/>
        <w:rPr>
          <w:rStyle w:val="enlighter-g1"/>
          <w:rFonts w:eastAsia="Times New Roman" w:cstheme="minorHAnsi"/>
          <w:sz w:val="36"/>
          <w:szCs w:val="36"/>
          <w:lang w:eastAsia="ru-RU"/>
        </w:rPr>
      </w:pPr>
      <w:r w:rsidRPr="007665A3">
        <w:rPr>
          <w:rStyle w:val="enlighter-m0"/>
          <w:sz w:val="36"/>
          <w:szCs w:val="36"/>
        </w:rPr>
        <w:t>sameInstance</w:t>
      </w:r>
      <w:r w:rsidRPr="007665A3">
        <w:rPr>
          <w:rStyle w:val="enlighter-g1"/>
          <w:sz w:val="36"/>
          <w:szCs w:val="36"/>
        </w:rPr>
        <w:t>(</w:t>
      </w:r>
      <w:r w:rsidRPr="007665A3">
        <w:rPr>
          <w:rStyle w:val="enlighter-text"/>
          <w:sz w:val="36"/>
          <w:szCs w:val="36"/>
        </w:rPr>
        <w:t>object</w:t>
      </w:r>
      <w:r w:rsidRPr="007665A3">
        <w:rPr>
          <w:rStyle w:val="enlighter-g1"/>
          <w:sz w:val="36"/>
          <w:szCs w:val="36"/>
        </w:rPr>
        <w:t>)</w:t>
      </w:r>
    </w:p>
    <w:p w:rsidR="007665A3" w:rsidRPr="007665A3" w:rsidRDefault="007665A3" w:rsidP="00766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7665A3">
        <w:rPr>
          <w:sz w:val="36"/>
          <w:szCs w:val="36"/>
        </w:rPr>
        <w:t>сравнивать числа с плавающей запятой в Java можно только с некоторой погрешностью, обычное равенство тут не работает. Для сравнения таких чисел существует матчер</w:t>
      </w:r>
      <w:r w:rsidRPr="007665A3">
        <w:rPr>
          <w:i/>
          <w:iCs/>
          <w:sz w:val="36"/>
          <w:szCs w:val="36"/>
        </w:rPr>
        <w:t xml:space="preserve"> closeTo()</w:t>
      </w:r>
      <w:r w:rsidRPr="007665A3">
        <w:rPr>
          <w:sz w:val="36"/>
          <w:szCs w:val="36"/>
        </w:rPr>
        <w:t>.</w:t>
      </w:r>
    </w:p>
    <w:p w:rsidR="007665A3" w:rsidRPr="007665A3" w:rsidRDefault="007665A3" w:rsidP="00766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7665A3">
        <w:rPr>
          <w:rStyle w:val="enlighter-m0"/>
          <w:sz w:val="36"/>
          <w:szCs w:val="36"/>
        </w:rPr>
        <w:t>equalToIgnoringCase</w:t>
      </w:r>
    </w:p>
    <w:p w:rsidR="007665A3" w:rsidRDefault="007665A3" w:rsidP="007665A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</w:p>
    <w:p w:rsidR="007665A3" w:rsidRDefault="007665A3" w:rsidP="007665A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</w:p>
    <w:p w:rsidR="007665A3" w:rsidRPr="007665A3" w:rsidRDefault="007665A3" w:rsidP="007665A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5A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</w:t>
      </w:r>
      <w:r w:rsidRPr="007665A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665A3" w:rsidRPr="007665A3" w:rsidRDefault="007665A3" w:rsidP="007665A3">
      <w:pPr>
        <w:pStyle w:val="affff4"/>
        <w:numPr>
          <w:ilvl w:val="0"/>
          <w:numId w:val="22"/>
        </w:numPr>
        <w:spacing w:before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665A3">
        <w:rPr>
          <w:rFonts w:ascii="Courier New" w:eastAsia="Times New Roman" w:hAnsi="Courier New" w:cs="Courier New"/>
          <w:sz w:val="24"/>
          <w:szCs w:val="24"/>
          <w:lang w:eastAsia="ru-RU"/>
        </w:rPr>
        <w:t>@Test</w:t>
      </w:r>
    </w:p>
    <w:p w:rsidR="007665A3" w:rsidRPr="007665A3" w:rsidRDefault="007665A3" w:rsidP="007665A3">
      <w:pPr>
        <w:pStyle w:val="affff4"/>
        <w:numPr>
          <w:ilvl w:val="0"/>
          <w:numId w:val="22"/>
        </w:numPr>
        <w:spacing w:before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665A3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 void givenNumber_whenConditions_thenCorrect() {</w:t>
      </w:r>
    </w:p>
    <w:p w:rsidR="007665A3" w:rsidRPr="007665A3" w:rsidRDefault="007665A3" w:rsidP="007665A3">
      <w:pPr>
        <w:pStyle w:val="affff4"/>
        <w:numPr>
          <w:ilvl w:val="0"/>
          <w:numId w:val="22"/>
        </w:numPr>
        <w:spacing w:before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665A3">
        <w:rPr>
          <w:rFonts w:ascii="Courier New" w:eastAsia="Times New Roman" w:hAnsi="Courier New" w:cs="Courier New"/>
          <w:sz w:val="24"/>
          <w:szCs w:val="24"/>
          <w:lang w:eastAsia="ru-RU"/>
        </w:rPr>
        <w:t>Integer intVal = 7;</w:t>
      </w:r>
    </w:p>
    <w:p w:rsidR="007665A3" w:rsidRPr="007665A3" w:rsidRDefault="007665A3" w:rsidP="007665A3">
      <w:pPr>
        <w:pStyle w:val="affff4"/>
        <w:numPr>
          <w:ilvl w:val="0"/>
          <w:numId w:val="22"/>
        </w:numPr>
        <w:spacing w:before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665A3">
        <w:rPr>
          <w:rFonts w:ascii="Courier New" w:eastAsia="Times New Roman" w:hAnsi="Courier New" w:cs="Courier New"/>
          <w:sz w:val="24"/>
          <w:szCs w:val="24"/>
          <w:lang w:val="en-US" w:eastAsia="ru-RU"/>
        </w:rPr>
        <w:t>assertThat(intVal, allOf(greaterThan(5), lessThanOrEqualTo(7), not(equalTo(6))));</w:t>
      </w:r>
    </w:p>
    <w:p w:rsidR="007665A3" w:rsidRDefault="007665A3" w:rsidP="007665A3">
      <w:pPr>
        <w:pStyle w:val="affff4"/>
        <w:numPr>
          <w:ilvl w:val="0"/>
          <w:numId w:val="22"/>
        </w:numPr>
        <w:spacing w:before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665A3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7665A3" w:rsidRPr="007665A3" w:rsidRDefault="007665A3" w:rsidP="007665A3">
      <w:pPr>
        <w:spacing w:before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EX:</w:t>
      </w:r>
    </w:p>
    <w:p w:rsidR="007665A3" w:rsidRPr="007665A3" w:rsidRDefault="007665A3" w:rsidP="007665A3">
      <w:pPr>
        <w:pStyle w:val="affff4"/>
        <w:numPr>
          <w:ilvl w:val="0"/>
          <w:numId w:val="22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5A3">
        <w:rPr>
          <w:rFonts w:ascii="Times New Roman" w:eastAsia="Times New Roman" w:hAnsi="Times New Roman" w:cs="Times New Roman"/>
          <w:sz w:val="24"/>
          <w:szCs w:val="24"/>
          <w:lang w:eastAsia="ru-RU"/>
        </w:rPr>
        <w:t>@Test</w:t>
      </w:r>
    </w:p>
    <w:p w:rsidR="007665A3" w:rsidRPr="007665A3" w:rsidRDefault="007665A3" w:rsidP="007665A3">
      <w:pPr>
        <w:pStyle w:val="affff4"/>
        <w:numPr>
          <w:ilvl w:val="0"/>
          <w:numId w:val="22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65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void givenDouble_whenCompare_thenCorrect() {</w:t>
      </w:r>
    </w:p>
    <w:p w:rsidR="007665A3" w:rsidRPr="007665A3" w:rsidRDefault="007665A3" w:rsidP="007665A3">
      <w:pPr>
        <w:pStyle w:val="affff4"/>
        <w:numPr>
          <w:ilvl w:val="0"/>
          <w:numId w:val="22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5A3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 doubleVal = 7.70001;</w:t>
      </w:r>
    </w:p>
    <w:p w:rsidR="007665A3" w:rsidRPr="007665A3" w:rsidRDefault="007665A3" w:rsidP="007665A3">
      <w:pPr>
        <w:pStyle w:val="affff4"/>
        <w:numPr>
          <w:ilvl w:val="0"/>
          <w:numId w:val="22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5A3">
        <w:rPr>
          <w:rFonts w:ascii="Times New Roman" w:eastAsia="Times New Roman" w:hAnsi="Times New Roman" w:cs="Times New Roman"/>
          <w:sz w:val="24"/>
          <w:szCs w:val="24"/>
          <w:lang w:eastAsia="ru-RU"/>
        </w:rPr>
        <w:t>assertThat(doubleVal, closeTo(7.7, 0.005));</w:t>
      </w:r>
    </w:p>
    <w:p w:rsidR="007665A3" w:rsidRPr="007665A3" w:rsidRDefault="007665A3" w:rsidP="007665A3">
      <w:pPr>
        <w:pStyle w:val="affff4"/>
        <w:numPr>
          <w:ilvl w:val="0"/>
          <w:numId w:val="22"/>
        </w:num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5A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665A3" w:rsidRPr="007665A3" w:rsidRDefault="007665A3" w:rsidP="007665A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ru-RU"/>
        </w:rPr>
      </w:pPr>
    </w:p>
    <w:p w:rsidR="007665A3" w:rsidRDefault="007665A3" w:rsidP="00D0300C">
      <w:pPr>
        <w:pStyle w:val="afb"/>
        <w:jc w:val="left"/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>Другие (для работы с коллекциями и массивами)</w:t>
      </w:r>
    </w:p>
    <w:p w:rsidR="007665A3" w:rsidRPr="007665A3" w:rsidRDefault="007665A3" w:rsidP="007665A3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</w:rPr>
      </w:pPr>
      <w:r>
        <w:rPr>
          <w:rStyle w:val="enlighter-m0"/>
          <w:sz w:val="36"/>
          <w:szCs w:val="36"/>
          <w:lang w:val="en-US"/>
        </w:rPr>
        <w:t>e</w:t>
      </w:r>
      <w:r w:rsidRPr="007665A3">
        <w:rPr>
          <w:rStyle w:val="enlighter-m0"/>
          <w:sz w:val="36"/>
          <w:szCs w:val="36"/>
        </w:rPr>
        <w:t>mpty</w:t>
      </w:r>
    </w:p>
    <w:p w:rsidR="007665A3" w:rsidRPr="007665A3" w:rsidRDefault="007665A3" w:rsidP="007665A3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</w:rPr>
      </w:pPr>
      <w:r w:rsidRPr="007665A3">
        <w:rPr>
          <w:rStyle w:val="enlighter-m0"/>
          <w:sz w:val="36"/>
          <w:szCs w:val="36"/>
        </w:rPr>
        <w:t>hasSize</w:t>
      </w:r>
    </w:p>
    <w:p w:rsidR="007665A3" w:rsidRPr="007665A3" w:rsidRDefault="007665A3" w:rsidP="007665A3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</w:rPr>
      </w:pPr>
      <w:r w:rsidRPr="007665A3">
        <w:rPr>
          <w:rStyle w:val="enlighter-m0"/>
          <w:sz w:val="36"/>
          <w:szCs w:val="36"/>
        </w:rPr>
        <w:t>everyItem</w:t>
      </w:r>
    </w:p>
    <w:p w:rsidR="007665A3" w:rsidRPr="007665A3" w:rsidRDefault="007665A3" w:rsidP="007665A3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</w:rPr>
      </w:pPr>
      <w:r w:rsidRPr="007665A3">
        <w:rPr>
          <w:rStyle w:val="enlighter-m0"/>
          <w:sz w:val="36"/>
          <w:szCs w:val="36"/>
        </w:rPr>
        <w:t>hasItem</w:t>
      </w:r>
    </w:p>
    <w:p w:rsidR="007665A3" w:rsidRPr="007665A3" w:rsidRDefault="007665A3" w:rsidP="007665A3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</w:rPr>
      </w:pPr>
      <w:r w:rsidRPr="007665A3">
        <w:rPr>
          <w:rStyle w:val="enlighter-m0"/>
          <w:sz w:val="36"/>
          <w:szCs w:val="36"/>
        </w:rPr>
        <w:t>contains</w:t>
      </w:r>
    </w:p>
    <w:p w:rsidR="007665A3" w:rsidRDefault="007665A3" w:rsidP="007665A3">
      <w:pPr>
        <w:pStyle w:val="afb"/>
        <w:jc w:val="left"/>
        <w:rPr>
          <w:rStyle w:val="enlighter-m0"/>
          <w:sz w:val="36"/>
          <w:szCs w:val="36"/>
          <w:lang w:val="en-US"/>
        </w:rPr>
      </w:pPr>
      <w:r w:rsidRPr="007665A3">
        <w:rPr>
          <w:rStyle w:val="enlighter-m0"/>
          <w:lang w:val="en-US"/>
        </w:rPr>
        <w:t>EX</w:t>
      </w:r>
      <w:r>
        <w:rPr>
          <w:rStyle w:val="enlighter-m0"/>
          <w:sz w:val="36"/>
          <w:szCs w:val="36"/>
          <w:lang w:val="en-US"/>
        </w:rPr>
        <w:t>:</w:t>
      </w:r>
    </w:p>
    <w:p w:rsidR="007665A3" w:rsidRDefault="007665A3" w:rsidP="007665A3">
      <w:pPr>
        <w:pStyle w:val="afb"/>
        <w:jc w:val="left"/>
        <w:rPr>
          <w:rStyle w:val="enlighter-text"/>
          <w:lang w:val="en-US"/>
        </w:rPr>
      </w:pPr>
      <w:r w:rsidRPr="007665A3">
        <w:rPr>
          <w:rStyle w:val="enlighter-m0"/>
          <w:lang w:val="en-US"/>
        </w:rPr>
        <w:t>assertThat</w:t>
      </w:r>
      <w:r w:rsidRPr="007665A3">
        <w:rPr>
          <w:rStyle w:val="enlighter-g1"/>
          <w:lang w:val="en-US"/>
        </w:rPr>
        <w:t>(</w:t>
      </w:r>
      <w:r w:rsidRPr="007665A3">
        <w:rPr>
          <w:rStyle w:val="enlighter-text"/>
          <w:lang w:val="en-US"/>
        </w:rPr>
        <w:t xml:space="preserve">list, </w:t>
      </w:r>
      <w:r w:rsidRPr="007665A3">
        <w:rPr>
          <w:rStyle w:val="enlighter-m0"/>
          <w:lang w:val="en-US"/>
        </w:rPr>
        <w:t>everyItem</w:t>
      </w:r>
      <w:r w:rsidRPr="007665A3">
        <w:rPr>
          <w:rStyle w:val="enlighter-g1"/>
          <w:lang w:val="en-US"/>
        </w:rPr>
        <w:t>(</w:t>
      </w:r>
      <w:r w:rsidRPr="007665A3">
        <w:rPr>
          <w:rStyle w:val="enlighter-m0"/>
          <w:lang w:val="en-US"/>
        </w:rPr>
        <w:t>greaterThan</w:t>
      </w:r>
      <w:r w:rsidRPr="007665A3">
        <w:rPr>
          <w:rStyle w:val="enlighter-g1"/>
          <w:lang w:val="en-US"/>
        </w:rPr>
        <w:t>(</w:t>
      </w:r>
      <w:r w:rsidRPr="007665A3">
        <w:rPr>
          <w:rStyle w:val="enlighter-n1"/>
          <w:lang w:val="en-US"/>
        </w:rPr>
        <w:t>0</w:t>
      </w:r>
      <w:r w:rsidRPr="007665A3">
        <w:rPr>
          <w:rStyle w:val="enlighter-g1"/>
          <w:lang w:val="en-US"/>
        </w:rPr>
        <w:t>)))</w:t>
      </w:r>
      <w:r w:rsidRPr="007665A3">
        <w:rPr>
          <w:rStyle w:val="enlighter-text"/>
          <w:lang w:val="en-US"/>
        </w:rPr>
        <w:t>;</w:t>
      </w:r>
    </w:p>
    <w:p w:rsidR="00C07319" w:rsidRDefault="00C07319" w:rsidP="007665A3">
      <w:pPr>
        <w:pStyle w:val="afb"/>
        <w:jc w:val="left"/>
        <w:rPr>
          <w:rStyle w:val="enlighter-text"/>
          <w:sz w:val="36"/>
          <w:szCs w:val="36"/>
          <w:lang w:val="en-US"/>
        </w:rPr>
      </w:pPr>
      <w:r>
        <w:rPr>
          <w:rStyle w:val="enlighter-text"/>
          <w:sz w:val="36"/>
          <w:szCs w:val="36"/>
        </w:rPr>
        <w:t>Специфичные</w:t>
      </w:r>
      <w:r w:rsidRPr="00C32494">
        <w:rPr>
          <w:rStyle w:val="enlighter-text"/>
          <w:sz w:val="36"/>
          <w:szCs w:val="36"/>
          <w:lang w:val="en-US"/>
        </w:rPr>
        <w:t xml:space="preserve"> </w:t>
      </w:r>
      <w:r>
        <w:rPr>
          <w:rStyle w:val="enlighter-text"/>
          <w:sz w:val="36"/>
          <w:szCs w:val="36"/>
        </w:rPr>
        <w:t>для</w:t>
      </w:r>
      <w:r w:rsidRPr="00C32494">
        <w:rPr>
          <w:rStyle w:val="enlighter-text"/>
          <w:sz w:val="36"/>
          <w:szCs w:val="36"/>
          <w:lang w:val="en-US"/>
        </w:rPr>
        <w:t xml:space="preserve"> </w:t>
      </w:r>
      <w:r>
        <w:rPr>
          <w:rStyle w:val="enlighter-text"/>
          <w:sz w:val="36"/>
          <w:szCs w:val="36"/>
        </w:rPr>
        <w:t>работы</w:t>
      </w:r>
      <w:r w:rsidRPr="00C32494">
        <w:rPr>
          <w:rStyle w:val="enlighter-text"/>
          <w:sz w:val="36"/>
          <w:szCs w:val="36"/>
          <w:lang w:val="en-US"/>
        </w:rPr>
        <w:t xml:space="preserve"> </w:t>
      </w:r>
      <w:r>
        <w:rPr>
          <w:rStyle w:val="enlighter-text"/>
          <w:sz w:val="36"/>
          <w:szCs w:val="36"/>
        </w:rPr>
        <w:t>с</w:t>
      </w:r>
      <w:r w:rsidRPr="00C32494">
        <w:rPr>
          <w:rStyle w:val="enlighter-text"/>
          <w:sz w:val="36"/>
          <w:szCs w:val="36"/>
          <w:lang w:val="en-US"/>
        </w:rPr>
        <w:t xml:space="preserve"> </w:t>
      </w:r>
      <w:r>
        <w:rPr>
          <w:rStyle w:val="enlighter-text"/>
          <w:sz w:val="36"/>
          <w:szCs w:val="36"/>
          <w:lang w:val="en-US"/>
        </w:rPr>
        <w:t>Map</w:t>
      </w:r>
    </w:p>
    <w:p w:rsidR="00C07319" w:rsidRPr="00C07319" w:rsidRDefault="00C07319" w:rsidP="00C07319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  <w:lang w:val="en-US"/>
        </w:rPr>
      </w:pPr>
      <w:r w:rsidRPr="00C07319">
        <w:rPr>
          <w:rStyle w:val="enlighter-m0"/>
          <w:sz w:val="36"/>
          <w:szCs w:val="36"/>
        </w:rPr>
        <w:t>hasKey</w:t>
      </w:r>
    </w:p>
    <w:p w:rsidR="00C07319" w:rsidRPr="00C07319" w:rsidRDefault="00C07319" w:rsidP="00C07319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  <w:lang w:val="en-US"/>
        </w:rPr>
      </w:pPr>
      <w:r w:rsidRPr="00C07319">
        <w:rPr>
          <w:rStyle w:val="enlighter-m0"/>
          <w:sz w:val="36"/>
          <w:szCs w:val="36"/>
        </w:rPr>
        <w:t>hasValue</w:t>
      </w:r>
    </w:p>
    <w:p w:rsidR="00C07319" w:rsidRPr="00C07319" w:rsidRDefault="00C07319" w:rsidP="00C07319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  <w:lang w:val="en-US"/>
        </w:rPr>
      </w:pPr>
      <w:r w:rsidRPr="00C07319">
        <w:rPr>
          <w:rStyle w:val="enlighter-m0"/>
          <w:sz w:val="36"/>
          <w:szCs w:val="36"/>
        </w:rPr>
        <w:t>hasEntry</w:t>
      </w:r>
    </w:p>
    <w:p w:rsidR="00C07319" w:rsidRDefault="00C07319" w:rsidP="00C07319">
      <w:pPr>
        <w:pStyle w:val="afb"/>
        <w:jc w:val="left"/>
        <w:rPr>
          <w:rFonts w:cstheme="minorHAnsi"/>
          <w:noProof/>
          <w:sz w:val="36"/>
          <w:szCs w:val="36"/>
          <w:lang w:val="en-US"/>
        </w:rPr>
      </w:pPr>
    </w:p>
    <w:p w:rsidR="00C07319" w:rsidRDefault="00C07319" w:rsidP="00C07319">
      <w:pPr>
        <w:pStyle w:val="afb"/>
        <w:jc w:val="left"/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t>Специфичные для работы с массивом</w:t>
      </w:r>
    </w:p>
    <w:p w:rsidR="00C07319" w:rsidRPr="00C07319" w:rsidRDefault="00C07319" w:rsidP="00C07319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</w:rPr>
      </w:pPr>
      <w:r w:rsidRPr="00C07319">
        <w:rPr>
          <w:rStyle w:val="enlighter-m0"/>
          <w:sz w:val="36"/>
          <w:szCs w:val="36"/>
        </w:rPr>
        <w:t>emptyArray</w:t>
      </w:r>
    </w:p>
    <w:p w:rsidR="00C07319" w:rsidRPr="00C07319" w:rsidRDefault="00C07319" w:rsidP="00C07319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</w:rPr>
      </w:pPr>
      <w:r w:rsidRPr="00C07319">
        <w:rPr>
          <w:rStyle w:val="enlighter-m0"/>
          <w:sz w:val="36"/>
          <w:szCs w:val="36"/>
        </w:rPr>
        <w:t>arrayWithSize</w:t>
      </w:r>
    </w:p>
    <w:p w:rsidR="00C07319" w:rsidRPr="00C07319" w:rsidRDefault="00C07319" w:rsidP="00C07319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</w:rPr>
      </w:pPr>
      <w:r w:rsidRPr="00C07319">
        <w:rPr>
          <w:rStyle w:val="enlighter-m0"/>
          <w:sz w:val="36"/>
          <w:szCs w:val="36"/>
        </w:rPr>
        <w:t>arrayContainingInAnyOrder</w:t>
      </w:r>
    </w:p>
    <w:p w:rsidR="00C07319" w:rsidRPr="00C07319" w:rsidRDefault="00C07319" w:rsidP="00C07319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</w:rPr>
      </w:pPr>
      <w:r w:rsidRPr="00C07319">
        <w:rPr>
          <w:rStyle w:val="enlighter-m0"/>
          <w:sz w:val="36"/>
          <w:szCs w:val="36"/>
        </w:rPr>
        <w:t>arrayContaining</w:t>
      </w:r>
    </w:p>
    <w:p w:rsidR="00C07319" w:rsidRPr="00C07319" w:rsidRDefault="00C07319" w:rsidP="00C07319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</w:rPr>
      </w:pPr>
      <w:r w:rsidRPr="00C07319">
        <w:rPr>
          <w:rStyle w:val="enlighter-m0"/>
          <w:sz w:val="36"/>
          <w:szCs w:val="36"/>
        </w:rPr>
        <w:t>hasItemInArray</w:t>
      </w:r>
    </w:p>
    <w:p w:rsidR="00C07319" w:rsidRDefault="00C07319" w:rsidP="00C07319">
      <w:pPr>
        <w:pStyle w:val="afb"/>
        <w:jc w:val="left"/>
        <w:rPr>
          <w:rStyle w:val="enlighter-m0"/>
          <w:sz w:val="36"/>
          <w:szCs w:val="36"/>
        </w:rPr>
      </w:pPr>
      <w:r>
        <w:rPr>
          <w:rStyle w:val="enlighter-m0"/>
          <w:sz w:val="36"/>
          <w:szCs w:val="36"/>
        </w:rPr>
        <w:t>Специфичные для работы с пользовательскими классами</w:t>
      </w:r>
      <w:r w:rsidRPr="00C07319">
        <w:rPr>
          <w:rStyle w:val="enlighter-m0"/>
          <w:sz w:val="36"/>
          <w:szCs w:val="36"/>
        </w:rPr>
        <w:t>:</w:t>
      </w:r>
    </w:p>
    <w:p w:rsidR="00C07319" w:rsidRPr="00C07319" w:rsidRDefault="00C07319" w:rsidP="00C07319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  <w:lang w:val="en-US"/>
        </w:rPr>
      </w:pPr>
      <w:r w:rsidRPr="00C07319">
        <w:rPr>
          <w:rStyle w:val="enlighter-m0"/>
          <w:sz w:val="36"/>
          <w:szCs w:val="36"/>
        </w:rPr>
        <w:t>hasToString</w:t>
      </w:r>
    </w:p>
    <w:p w:rsidR="00C07319" w:rsidRPr="00C07319" w:rsidRDefault="00C07319" w:rsidP="00C07319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  <w:lang w:val="en-US"/>
        </w:rPr>
      </w:pPr>
      <w:r w:rsidRPr="00C07319">
        <w:rPr>
          <w:rStyle w:val="enlighter-m0"/>
          <w:sz w:val="36"/>
          <w:szCs w:val="36"/>
        </w:rPr>
        <w:t>typeCompatibleWith</w:t>
      </w:r>
    </w:p>
    <w:p w:rsidR="00C07319" w:rsidRPr="00C07319" w:rsidRDefault="00C07319" w:rsidP="00C07319">
      <w:pPr>
        <w:pStyle w:val="afb"/>
        <w:numPr>
          <w:ilvl w:val="0"/>
          <w:numId w:val="22"/>
        </w:numPr>
        <w:jc w:val="left"/>
        <w:rPr>
          <w:rStyle w:val="enlighter-m0"/>
          <w:rFonts w:cstheme="minorHAnsi"/>
          <w:noProof/>
          <w:sz w:val="36"/>
          <w:szCs w:val="36"/>
          <w:lang w:val="en-US"/>
        </w:rPr>
      </w:pPr>
      <w:r w:rsidRPr="00C07319">
        <w:rPr>
          <w:rStyle w:val="enlighter-m0"/>
          <w:sz w:val="36"/>
          <w:szCs w:val="36"/>
        </w:rPr>
        <w:t>isA</w:t>
      </w:r>
    </w:p>
    <w:p w:rsidR="00C07319" w:rsidRDefault="00C07319" w:rsidP="00C07319">
      <w:pPr>
        <w:pStyle w:val="afb"/>
        <w:jc w:val="left"/>
        <w:rPr>
          <w:rStyle w:val="enlighter-m0"/>
          <w:sz w:val="36"/>
          <w:szCs w:val="36"/>
          <w:lang w:val="en-US"/>
        </w:rPr>
      </w:pPr>
      <w:r>
        <w:rPr>
          <w:rStyle w:val="enlighter-m0"/>
          <w:sz w:val="36"/>
          <w:szCs w:val="36"/>
          <w:lang w:val="en-US"/>
        </w:rPr>
        <w:t>Java-bin(?)</w:t>
      </w:r>
    </w:p>
    <w:p w:rsidR="00C07319" w:rsidRDefault="00C07319" w:rsidP="00C07319">
      <w:pPr>
        <w:pStyle w:val="afb"/>
        <w:jc w:val="left"/>
        <w:rPr>
          <w:rStyle w:val="enlighter-m0"/>
          <w:sz w:val="36"/>
          <w:szCs w:val="36"/>
        </w:rPr>
      </w:pPr>
      <w:r>
        <w:rPr>
          <w:rStyle w:val="enlighter-m0"/>
          <w:sz w:val="36"/>
          <w:szCs w:val="36"/>
        </w:rPr>
        <w:t xml:space="preserve">Для сравнения </w:t>
      </w:r>
      <w:r>
        <w:rPr>
          <w:rStyle w:val="enlighter-m0"/>
          <w:sz w:val="36"/>
          <w:szCs w:val="36"/>
          <w:lang w:val="en-US"/>
        </w:rPr>
        <w:t>bin</w:t>
      </w:r>
      <w:r w:rsidRPr="00C07319">
        <w:rPr>
          <w:rStyle w:val="enlighter-m0"/>
          <w:sz w:val="36"/>
          <w:szCs w:val="36"/>
        </w:rPr>
        <w:t>-</w:t>
      </w:r>
      <w:r>
        <w:rPr>
          <w:rStyle w:val="enlighter-m0"/>
          <w:sz w:val="36"/>
          <w:szCs w:val="36"/>
        </w:rPr>
        <w:t>ов (предположительно</w:t>
      </w:r>
      <w:r w:rsidRPr="00C07319">
        <w:rPr>
          <w:rStyle w:val="enlighter-m0"/>
          <w:sz w:val="36"/>
          <w:szCs w:val="36"/>
        </w:rPr>
        <w:t xml:space="preserve">, </w:t>
      </w:r>
      <w:r>
        <w:rPr>
          <w:rStyle w:val="enlighter-m0"/>
          <w:sz w:val="36"/>
          <w:szCs w:val="36"/>
          <w:lang w:val="en-US"/>
        </w:rPr>
        <w:t>bin</w:t>
      </w:r>
      <w:r w:rsidRPr="00C07319">
        <w:rPr>
          <w:rStyle w:val="enlighter-m0"/>
          <w:sz w:val="36"/>
          <w:szCs w:val="36"/>
        </w:rPr>
        <w:t xml:space="preserve"> </w:t>
      </w:r>
      <w:r>
        <w:rPr>
          <w:rStyle w:val="enlighter-m0"/>
          <w:sz w:val="36"/>
          <w:szCs w:val="36"/>
        </w:rPr>
        <w:t>–</w:t>
      </w:r>
      <w:r w:rsidRPr="00C07319">
        <w:rPr>
          <w:rStyle w:val="enlighter-m0"/>
          <w:sz w:val="36"/>
          <w:szCs w:val="36"/>
        </w:rPr>
        <w:t xml:space="preserve"> </w:t>
      </w:r>
      <w:r>
        <w:rPr>
          <w:rStyle w:val="enlighter-m0"/>
          <w:sz w:val="36"/>
          <w:szCs w:val="36"/>
        </w:rPr>
        <w:t>объект класса)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@Test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void givenBean_whenCheckProperty_thenHas() {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Animal animal = new Animal("gaf");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 dog = new Dog("gaf");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assertThat(animal, Matchers.&lt;Animal&gt; hasProperty("sound"));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assertThat(dog, Matchers.&lt;Animal&gt; hasProperty("sound"));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@Test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void givenBean_whenCheckPropertyValue_thenEqual() {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Animal animal = new Animal("gaf");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assertThat(animal, Matchers.&lt;Animal&gt; hasProperty("sound", equalTo("gaf")));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@Test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void given2Beans_whenHavingSameValues_thenCorrect() {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Animal animal1 = new Animal("gaf");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Animal animal2 = new Animal("gaf");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assertThat(animal1, samePropertyValuesAs(animal2));</w:t>
      </w:r>
    </w:p>
    <w:p w:rsidR="00C07319" w:rsidRPr="00C07319" w:rsidRDefault="00C07319" w:rsidP="00C07319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3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}</w:t>
      </w:r>
    </w:p>
    <w:p w:rsidR="00C07319" w:rsidRPr="00627BCA" w:rsidRDefault="00C07319" w:rsidP="00C07319">
      <w:pPr>
        <w:pStyle w:val="afb"/>
        <w:jc w:val="left"/>
        <w:rPr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</w:rPr>
        <w:t>Также</w:t>
      </w:r>
      <w:r w:rsidRPr="00627BCA">
        <w:rPr>
          <w:rFonts w:cstheme="minorHAnsi"/>
          <w:noProof/>
          <w:sz w:val="36"/>
          <w:szCs w:val="36"/>
          <w:lang w:val="en-US"/>
        </w:rPr>
        <w:t xml:space="preserve"> </w:t>
      </w:r>
      <w:r>
        <w:rPr>
          <w:rFonts w:cstheme="minorHAnsi"/>
          <w:noProof/>
          <w:sz w:val="36"/>
          <w:szCs w:val="36"/>
        </w:rPr>
        <w:t>есть</w:t>
      </w:r>
      <w:r w:rsidRPr="00627BCA">
        <w:rPr>
          <w:rFonts w:cstheme="minorHAnsi"/>
          <w:noProof/>
          <w:sz w:val="36"/>
          <w:szCs w:val="36"/>
          <w:lang w:val="en-US"/>
        </w:rPr>
        <w:t xml:space="preserve"> </w:t>
      </w:r>
      <w:r>
        <w:rPr>
          <w:rFonts w:cstheme="minorHAnsi"/>
          <w:noProof/>
          <w:sz w:val="36"/>
          <w:szCs w:val="36"/>
        </w:rPr>
        <w:t>возможность</w:t>
      </w:r>
      <w:r w:rsidRPr="00627BCA">
        <w:rPr>
          <w:rFonts w:cstheme="minorHAnsi"/>
          <w:noProof/>
          <w:sz w:val="36"/>
          <w:szCs w:val="36"/>
          <w:lang w:val="en-US"/>
        </w:rPr>
        <w:t xml:space="preserve"> </w:t>
      </w:r>
      <w:r>
        <w:rPr>
          <w:rFonts w:cstheme="minorHAnsi"/>
          <w:noProof/>
          <w:sz w:val="36"/>
          <w:szCs w:val="36"/>
        </w:rPr>
        <w:t>создать</w:t>
      </w:r>
      <w:r w:rsidRPr="00627BCA">
        <w:rPr>
          <w:rFonts w:cstheme="minorHAnsi"/>
          <w:noProof/>
          <w:sz w:val="36"/>
          <w:szCs w:val="36"/>
          <w:lang w:val="en-US"/>
        </w:rPr>
        <w:t xml:space="preserve"> </w:t>
      </w:r>
      <w:r>
        <w:rPr>
          <w:rFonts w:cstheme="minorHAnsi"/>
          <w:noProof/>
          <w:sz w:val="36"/>
          <w:szCs w:val="36"/>
        </w:rPr>
        <w:t>свой</w:t>
      </w:r>
      <w:r w:rsidRPr="00627BCA">
        <w:rPr>
          <w:rFonts w:cstheme="minorHAnsi"/>
          <w:noProof/>
          <w:sz w:val="36"/>
          <w:szCs w:val="36"/>
          <w:lang w:val="en-US"/>
        </w:rPr>
        <w:t xml:space="preserve"> </w:t>
      </w:r>
      <w:r>
        <w:rPr>
          <w:rFonts w:cstheme="minorHAnsi"/>
          <w:noProof/>
          <w:sz w:val="36"/>
          <w:szCs w:val="36"/>
          <w:lang w:val="en-US"/>
        </w:rPr>
        <w:t>customMatcher</w:t>
      </w:r>
      <w:r w:rsidRPr="00627BCA">
        <w:rPr>
          <w:rFonts w:cstheme="minorHAnsi"/>
          <w:noProof/>
          <w:sz w:val="36"/>
          <w:szCs w:val="36"/>
          <w:lang w:val="en-US"/>
        </w:rPr>
        <w:t xml:space="preserve"> - </w:t>
      </w:r>
      <w:r w:rsidRPr="00C07319">
        <w:rPr>
          <w:sz w:val="36"/>
          <w:szCs w:val="36"/>
        </w:rPr>
        <w:t>расширить</w:t>
      </w:r>
      <w:r w:rsidRPr="00627BCA">
        <w:rPr>
          <w:sz w:val="36"/>
          <w:szCs w:val="36"/>
          <w:lang w:val="en-US"/>
        </w:rPr>
        <w:t xml:space="preserve"> </w:t>
      </w:r>
      <w:r w:rsidRPr="00C07319">
        <w:rPr>
          <w:sz w:val="36"/>
          <w:szCs w:val="36"/>
        </w:rPr>
        <w:t>класс</w:t>
      </w:r>
      <w:r w:rsidRPr="00627BCA">
        <w:rPr>
          <w:sz w:val="36"/>
          <w:szCs w:val="36"/>
          <w:lang w:val="en-US"/>
        </w:rPr>
        <w:t> </w:t>
      </w:r>
      <w:r w:rsidRPr="00627BCA">
        <w:rPr>
          <w:i/>
          <w:iCs/>
          <w:sz w:val="36"/>
          <w:szCs w:val="36"/>
          <w:lang w:val="en-US"/>
        </w:rPr>
        <w:t>TypeSafeDiagnosingMatcher&lt;T&gt;</w:t>
      </w:r>
      <w:r w:rsidRPr="00627BCA">
        <w:rPr>
          <w:sz w:val="36"/>
          <w:szCs w:val="36"/>
          <w:lang w:val="en-US"/>
        </w:rPr>
        <w:t xml:space="preserve">, </w:t>
      </w:r>
      <w:r w:rsidRPr="00C07319">
        <w:rPr>
          <w:sz w:val="36"/>
          <w:szCs w:val="36"/>
        </w:rPr>
        <w:t>где</w:t>
      </w:r>
      <w:r w:rsidRPr="00627BCA">
        <w:rPr>
          <w:sz w:val="36"/>
          <w:szCs w:val="36"/>
          <w:lang w:val="en-US"/>
        </w:rPr>
        <w:t xml:space="preserve"> </w:t>
      </w:r>
      <w:r w:rsidRPr="00627BCA">
        <w:rPr>
          <w:i/>
          <w:iCs/>
          <w:sz w:val="36"/>
          <w:szCs w:val="36"/>
          <w:lang w:val="en-US"/>
        </w:rPr>
        <w:t>T</w:t>
      </w:r>
      <w:r w:rsidRPr="00627BCA">
        <w:rPr>
          <w:sz w:val="36"/>
          <w:szCs w:val="36"/>
          <w:lang w:val="en-US"/>
        </w:rPr>
        <w:t xml:space="preserve"> –  </w:t>
      </w:r>
      <w:r w:rsidRPr="00C07319">
        <w:rPr>
          <w:sz w:val="36"/>
          <w:szCs w:val="36"/>
        </w:rPr>
        <w:t>тип</w:t>
      </w:r>
      <w:r w:rsidRPr="00627BCA">
        <w:rPr>
          <w:sz w:val="36"/>
          <w:szCs w:val="36"/>
          <w:lang w:val="en-US"/>
        </w:rPr>
        <w:t xml:space="preserve"> </w:t>
      </w:r>
      <w:r w:rsidRPr="00C07319">
        <w:rPr>
          <w:sz w:val="36"/>
          <w:szCs w:val="36"/>
        </w:rPr>
        <w:t>объекта</w:t>
      </w:r>
      <w:r w:rsidRPr="00627BCA">
        <w:rPr>
          <w:sz w:val="36"/>
          <w:szCs w:val="36"/>
          <w:lang w:val="en-US"/>
        </w:rPr>
        <w:t xml:space="preserve">, </w:t>
      </w:r>
      <w:r w:rsidRPr="00C07319">
        <w:rPr>
          <w:sz w:val="36"/>
          <w:szCs w:val="36"/>
        </w:rPr>
        <w:t>который</w:t>
      </w:r>
      <w:r w:rsidRPr="00627BCA">
        <w:rPr>
          <w:sz w:val="36"/>
          <w:szCs w:val="36"/>
          <w:lang w:val="en-US"/>
        </w:rPr>
        <w:t xml:space="preserve"> </w:t>
      </w:r>
      <w:r w:rsidRPr="00C07319">
        <w:rPr>
          <w:sz w:val="36"/>
          <w:szCs w:val="36"/>
        </w:rPr>
        <w:t>надо</w:t>
      </w:r>
      <w:r w:rsidRPr="00627BCA">
        <w:rPr>
          <w:sz w:val="36"/>
          <w:szCs w:val="36"/>
          <w:lang w:val="en-US"/>
        </w:rPr>
        <w:t xml:space="preserve"> </w:t>
      </w:r>
      <w:r w:rsidRPr="00C07319">
        <w:rPr>
          <w:sz w:val="36"/>
          <w:szCs w:val="36"/>
        </w:rPr>
        <w:t>проверить</w:t>
      </w:r>
    </w:p>
    <w:p w:rsidR="00C32494" w:rsidRPr="00627BCA" w:rsidRDefault="00462749" w:rsidP="00C07319">
      <w:pPr>
        <w:pStyle w:val="afb"/>
        <w:jc w:val="left"/>
        <w:rPr>
          <w:rFonts w:cstheme="minorHAnsi"/>
          <w:noProof/>
          <w:sz w:val="36"/>
          <w:szCs w:val="36"/>
          <w:lang w:val="en-US"/>
        </w:rPr>
      </w:pPr>
      <w:hyperlink r:id="rId11" w:history="1">
        <w:r w:rsidR="00EA792A" w:rsidRPr="00627BCA">
          <w:rPr>
            <w:rStyle w:val="af7"/>
            <w:rFonts w:cstheme="minorHAnsi"/>
            <w:noProof/>
            <w:sz w:val="36"/>
            <w:szCs w:val="36"/>
            <w:lang w:val="en-US"/>
          </w:rPr>
          <w:t>https://stackoverflow.com/questions/156503/how-do-you-assert-that-a-certain-exception-is-thrown-in-junit-4-tests</w:t>
        </w:r>
      </w:hyperlink>
    </w:p>
    <w:p w:rsidR="00EA792A" w:rsidRPr="00627BCA" w:rsidRDefault="00462749" w:rsidP="00C07319">
      <w:pPr>
        <w:pStyle w:val="afb"/>
        <w:jc w:val="left"/>
        <w:rPr>
          <w:rFonts w:cstheme="minorHAnsi"/>
          <w:noProof/>
          <w:sz w:val="36"/>
          <w:szCs w:val="36"/>
          <w:lang w:val="en-US"/>
        </w:rPr>
      </w:pPr>
      <w:hyperlink r:id="rId12" w:history="1">
        <w:r w:rsidR="00EA04BA" w:rsidRPr="00627BCA">
          <w:rPr>
            <w:rStyle w:val="af7"/>
            <w:rFonts w:cstheme="minorHAnsi"/>
            <w:noProof/>
            <w:sz w:val="36"/>
            <w:szCs w:val="36"/>
            <w:lang w:val="en-US"/>
          </w:rPr>
          <w:t>https://stackoverflow.com/questions/27724660/how-to-use-hamcrest-in-java-to-test-for-a-exception</w:t>
        </w:r>
      </w:hyperlink>
    </w:p>
    <w:p w:rsidR="00EA04BA" w:rsidRPr="00627BCA" w:rsidRDefault="00462749" w:rsidP="00C07319">
      <w:pPr>
        <w:pStyle w:val="afb"/>
        <w:jc w:val="left"/>
        <w:rPr>
          <w:rFonts w:cstheme="minorHAnsi"/>
          <w:noProof/>
          <w:sz w:val="36"/>
          <w:szCs w:val="36"/>
          <w:lang w:val="en-US"/>
        </w:rPr>
      </w:pPr>
      <w:hyperlink r:id="rId13" w:history="1">
        <w:r w:rsidR="00F64F56" w:rsidRPr="00627BCA">
          <w:rPr>
            <w:rStyle w:val="af7"/>
            <w:rFonts w:cstheme="minorHAnsi"/>
            <w:noProof/>
            <w:sz w:val="36"/>
            <w:szCs w:val="36"/>
            <w:lang w:val="en-US"/>
          </w:rPr>
          <w:t>https://stackoverflow.com/questions/19256175/how-to-use-hamcrest-to-test-for-exception</w:t>
        </w:r>
      </w:hyperlink>
    </w:p>
    <w:p w:rsidR="00F64F56" w:rsidRPr="00F64F56" w:rsidRDefault="00F64F56" w:rsidP="00F64F56">
      <w:pPr>
        <w:pStyle w:val="11"/>
        <w:rPr>
          <w:noProof/>
          <w:lang w:val="en-US"/>
        </w:rPr>
      </w:pPr>
      <w:r w:rsidRPr="00F64F56">
        <w:rPr>
          <w:noProof/>
          <w:lang w:val="en-US" w:bidi="ru-RU"/>
        </w:rPr>
        <w:lastRenderedPageBreak/>
        <w:t xml:space="preserve">3 </w:t>
      </w:r>
      <w:r>
        <w:rPr>
          <w:noProof/>
          <w:lang w:bidi="ru-RU"/>
        </w:rPr>
        <w:t>занятие</w:t>
      </w:r>
      <w:r w:rsidRPr="00F64F56">
        <w:rPr>
          <w:noProof/>
          <w:lang w:val="en-US" w:bidi="ru-RU"/>
        </w:rPr>
        <w:t xml:space="preserve"> </w:t>
      </w:r>
      <w:r>
        <w:rPr>
          <w:noProof/>
          <w:lang w:bidi="ru-RU"/>
        </w:rPr>
        <w:t>Работа</w:t>
      </w:r>
      <w:r w:rsidRPr="00F64F56">
        <w:rPr>
          <w:noProof/>
          <w:lang w:val="en-US" w:bidi="ru-RU"/>
        </w:rPr>
        <w:t xml:space="preserve"> </w:t>
      </w:r>
      <w:r>
        <w:rPr>
          <w:noProof/>
          <w:lang w:bidi="ru-RU"/>
        </w:rPr>
        <w:t>с</w:t>
      </w:r>
      <w:r w:rsidRPr="00F64F56">
        <w:rPr>
          <w:noProof/>
          <w:lang w:val="en-US" w:bidi="ru-RU"/>
        </w:rPr>
        <w:t xml:space="preserve"> </w:t>
      </w:r>
      <w:r>
        <w:rPr>
          <w:noProof/>
          <w:lang w:val="en-US" w:bidi="ru-RU"/>
        </w:rPr>
        <w:t>Hibernate</w:t>
      </w:r>
    </w:p>
    <w:p w:rsidR="00F64F56" w:rsidRDefault="00F64F56" w:rsidP="00C07319">
      <w:pPr>
        <w:pStyle w:val="afb"/>
        <w:jc w:val="left"/>
        <w:rPr>
          <w:rFonts w:cstheme="minorHAnsi"/>
          <w:b/>
          <w:bCs/>
          <w:sz w:val="28"/>
          <w:szCs w:val="28"/>
          <w:lang w:val="en-US"/>
        </w:rPr>
      </w:pPr>
      <w:r w:rsidRPr="00F64F56">
        <w:rPr>
          <w:rFonts w:cstheme="minorHAnsi"/>
          <w:b/>
          <w:bCs/>
          <w:i/>
          <w:iCs/>
          <w:sz w:val="28"/>
          <w:szCs w:val="28"/>
          <w:lang w:val="en-US"/>
        </w:rPr>
        <w:t>one-to-many</w:t>
      </w:r>
      <w:r w:rsidRPr="00F64F56">
        <w:rPr>
          <w:rFonts w:cstheme="minorHAnsi"/>
          <w:b/>
          <w:bCs/>
          <w:sz w:val="28"/>
          <w:szCs w:val="28"/>
          <w:lang w:val="en-US"/>
        </w:rPr>
        <w:t xml:space="preserve"> mapping means that one row in a table is mapped to multiple rows in another table</w:t>
      </w:r>
    </w:p>
    <w:p w:rsidR="00F64F56" w:rsidRDefault="00F64F56" w:rsidP="00C07319">
      <w:pPr>
        <w:pStyle w:val="afb"/>
        <w:jc w:val="left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EX:</w:t>
      </w:r>
    </w:p>
    <w:p w:rsidR="00F64F56" w:rsidRDefault="00F64F56" w:rsidP="00C0731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55295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F56" w:rsidRPr="00F64F56" w:rsidRDefault="00F64F56" w:rsidP="00F6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F5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Cart {</w:t>
      </w:r>
    </w:p>
    <w:p w:rsidR="00F64F56" w:rsidRPr="00F64F56" w:rsidRDefault="00F64F56" w:rsidP="00F6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64F56" w:rsidRPr="00F64F56" w:rsidRDefault="00F64F56" w:rsidP="00F6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F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//...     </w:t>
      </w:r>
    </w:p>
    <w:p w:rsidR="00F64F56" w:rsidRPr="00F64F56" w:rsidRDefault="00F64F56" w:rsidP="00F6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F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F64F56" w:rsidRPr="00F64F56" w:rsidRDefault="00F64F56" w:rsidP="00F6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F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@OneToMany(mappedBy="cart")</w:t>
      </w:r>
    </w:p>
    <w:p w:rsidR="00F64F56" w:rsidRPr="00F64F56" w:rsidRDefault="00F64F56" w:rsidP="00F6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F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Set&lt;Items&gt; items;</w:t>
      </w:r>
    </w:p>
    <w:p w:rsidR="00F64F56" w:rsidRPr="00F64F56" w:rsidRDefault="00F64F56" w:rsidP="00F6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F5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64F56" w:rsidRPr="00F64F56" w:rsidRDefault="00F64F56" w:rsidP="00F6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F5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//...</w:t>
      </w:r>
    </w:p>
    <w:p w:rsidR="00F64F56" w:rsidRPr="00F64F56" w:rsidRDefault="00F64F56" w:rsidP="00F6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4F5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4F56" w:rsidRDefault="00F64F56" w:rsidP="00C07319">
      <w:pPr>
        <w:pStyle w:val="afb"/>
        <w:jc w:val="left"/>
        <w:rPr>
          <w:sz w:val="28"/>
          <w:szCs w:val="28"/>
          <w:lang w:val="en-US"/>
        </w:rPr>
      </w:pPr>
      <w:r w:rsidRPr="00F64F56">
        <w:rPr>
          <w:sz w:val="28"/>
          <w:szCs w:val="28"/>
          <w:lang w:val="en-US"/>
        </w:rPr>
        <w:t xml:space="preserve">The </w:t>
      </w:r>
      <w:r w:rsidRPr="00F64F56">
        <w:rPr>
          <w:i/>
          <w:iCs/>
          <w:sz w:val="28"/>
          <w:szCs w:val="28"/>
          <w:lang w:val="en-US"/>
        </w:rPr>
        <w:t>mappedBy</w:t>
      </w:r>
      <w:r w:rsidRPr="00F64F56">
        <w:rPr>
          <w:sz w:val="28"/>
          <w:szCs w:val="28"/>
          <w:lang w:val="en-US"/>
        </w:rPr>
        <w:t xml:space="preserve"> property is what we use to tell Hibernate which variable we are using to represent the parent class in our child class.</w:t>
      </w:r>
    </w:p>
    <w:p w:rsidR="000F55A8" w:rsidRDefault="000F55A8" w:rsidP="00C07319">
      <w:pPr>
        <w:pStyle w:val="afb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@Entity</w:t>
      </w:r>
    </w:p>
    <w:p w:rsidR="000F55A8" w:rsidRDefault="000F55A8" w:rsidP="00C07319">
      <w:pPr>
        <w:pStyle w:val="afb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@Table(name=)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ItemsOIO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 ...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@ManyToOne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@JoinColumn(name = "cart_id", insertable = false, updatable = false)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CartOIO cart;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//..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CartOIO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//..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@OneToMany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@JoinColumn(name = "cart_id") // we need to duplicate the physical information</w:t>
      </w:r>
    </w:p>
    <w:p w:rsidR="000F55A8" w:rsidRPr="00627BCA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27BC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Set&lt;ItemsOIO&gt; items;</w:t>
      </w:r>
    </w:p>
    <w:p w:rsidR="000F55A8" w:rsidRPr="00627BCA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B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//..</w:t>
      </w:r>
    </w:p>
    <w:p w:rsidR="000F55A8" w:rsidRPr="00627BCA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B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F55A8" w:rsidRDefault="000F55A8" w:rsidP="00C0731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t>@Id</w:t>
      </w:r>
    </w:p>
    <w:p w:rsidR="000F55A8" w:rsidRDefault="000F55A8" w:rsidP="00C0731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@Column(name=)</w:t>
      </w:r>
    </w:p>
    <w:p w:rsidR="000F55A8" w:rsidRDefault="000F55A8" w:rsidP="00C0731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@GeneratedValue</w:t>
      </w:r>
    </w:p>
    <w:p w:rsidR="000F55A8" w:rsidRDefault="000F55A8" w:rsidP="00C0731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Crud: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@Service("personService")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@Transactional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PersonService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protected static Logger logger = Logger.getLogger("service");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@Resource(name="sessionFactory")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private SessionFactory sessionFactory;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Retrieves all persons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@return a list of persons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List&lt;Person&gt; getAll()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logger.debug("Retrieving all persons");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session from Hibernate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 session = sessionFactory.getCurrentSession();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Create a Hibernate query (HQL)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Query query = session.createQuery("FROM Person");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all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 query.list();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Retrieves a single person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Person get( Integer id 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session from Hibernate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 session = sessionFactory.getCurrentSession();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existing person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Create a Hibernate query (HQL)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Query query = session.createQuery("FROM Person as p LEFT JOIN FETCH  p.creditCards WHERE p.id="+id);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(Person) query.uniqueResult();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Adds a new person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void add(Person person)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logger.debug("Adding new person");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session from Hibernate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 session = sessionFactory.getCurrentSession();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Persists to db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session.save(person);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Deletes an existing person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@param id the id of the existing person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void delete(Integer id)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logger.debug("Deleting existing person");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session from Hibernate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 session = sessionFactory.getCurrentSession();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Create a Hibernate query (HQL)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Query query = session.createQuery("FROM Person as p LEFT JOIN FETCH  p.creditCards WHERE p.id="+id);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record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Person person = (Person) query.uniqueResult();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Set&lt;CreditCard&gt; creditCards =person.getCreditCards();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Delete person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session.delete(person);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Delete associated credit cards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 (CreditCard creditCard: creditCards) {</w:t>
      </w:r>
    </w:p>
    <w:p w:rsidR="000F55A8" w:rsidRPr="00627BCA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627BCA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session.delete(creditCard);</w:t>
      </w:r>
    </w:p>
    <w:p w:rsidR="000F55A8" w:rsidRPr="00627BCA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B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B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Edits an existing person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void edit(Person person)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logger.debug("Editing existing person");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session from Hibernate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 session = sessionFactory.getCurrentSession();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existing person via id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Person existingPerson = (Person) session.get(Person.class, person.getId());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Assign updated values to this person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existingPerson.setFirstName(person.getFirstName());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existingPerson.setLastName(person.getLastName());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existingPerson.setMoney(person.getMoney());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Save updates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session.save(existingPerson);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@Service("creditCardService")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@Transactional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CreditCardService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protected static Logger logger = Logger.getLogger("service");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@Resource(name="sessionFactory")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private SessionFactory sessionFactory;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Retrieves all credit cards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List&lt;CreditCard&gt; getAll(Integer personId)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logger.debug("Retrieving all credit cards");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session from Hibernate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 session = sessionFactory.getCurrentSession();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Create a Hibernate query (HQL)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Query query = session.createQuery("FROM Person as p LEFT JOIN FETCH  p.creditCards WHERE p.id="+personId);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Person person = (Person) query.uniqueResult();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all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 new ArrayList&lt;CreditCard&gt;(person.getCreditCards());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Retrieves all credit cards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List&lt;CreditCard&gt; getAll()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logger.debug("Retrieving all credit cards");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session from Hibernate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 session = sessionFactory.getCurrentSession();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Create a Hibernate query (HQL)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Query query = session.createQuery("FROM  CreditCard");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all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 query.list();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Retrieves a single credit card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CreditCard get( Integer id 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session from Hibernate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 session = sessionFactory.getCurrentSession();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existing credit card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CreditCard creditCard = (CreditCard) session.get(CreditCard.class, id);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Persists to db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creditCard;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Adds a new credit card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void add(Integer personId, CreditCard creditCard)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logger.debug("Adding new credit card");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session from Hibernate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 session = sessionFactory.getCurrentSession();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Persists to db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session.save(creditCard);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Add to person as well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existing person via id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Person existingPerson = (Person) session.get(Person.class, personId);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Assign updated values to this person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existingPerson.getCreditCards().add(creditCard);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Save updates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session.save(existingPerson);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Deletes an existing credit card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void delete(Integer id)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logger.debug("Deleting existing credit card");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session from Hibernate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 session = sessionFactory.getCurrentSession();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// Delete reference to foreign key credit card first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We need a SQL query instead of HQL query here to access the third table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Query query = session.createSQLQuery("DELETE FROM PERSON_CREDIT_CARD " +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"WHERE creditCards_ID="+id);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query.executeUpdate();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existing credit card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CreditCard creditCard = (CreditCard) session.get(CreditCard.class, id);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Delete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session.delete(creditCard);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Edits an existing credit card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void edit(CreditCard creditCard)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logger.debug("Editing existing creditCard");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session from Hibernate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 session = sessionFactory.getCurrentSession();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Retrieve existing credit card via id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CreditCard existingCreditCard = (CreditCard) session.get(CreditCard.class, creditCard.getId());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Assign updated values to this credit card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existingCreditCard.setNumber(creditCard.getNumber());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existingCreditCard.setType(creditCard.getType());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Save updates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session.save(existingCreditCard);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 Retrieves the "Records" page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*/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@RequestMapping(value = "/list", method = RequestMethod.GET)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getRecords(Model model)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logger.debug("Received request to show records page");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// Retrieve all persons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List&lt;Person&gt; persons = personService.getAll();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// Prepare model object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List&lt;PersonDTO&gt; personsDTO = new ArrayList&lt;PersonDTO&gt;();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for (Person person: persons) {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// Create new data transfer object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PersonDTO dto = new PersonDTO();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dto.setId(person.getId());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dto.setFirstName(person.getFirstName());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dto.setLastName(person.getLastName());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dto.setMoney(person.getMoney());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dto.setCreditCards(creditCardService.getAll(person.getId()));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// Add to model list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personsDTO.add(dto);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// Add to model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model.addAttribute("persons", personsDTO);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F55A8" w:rsidRPr="000F55A8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// This will resolve to /WEB-INF/jsp/records.jsp</w:t>
      </w:r>
    </w:p>
    <w:p w:rsidR="000F55A8" w:rsidRPr="00314AC4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F55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"records";</w:t>
      </w:r>
    </w:p>
    <w:p w:rsidR="000F55A8" w:rsidRPr="00314AC4" w:rsidRDefault="000F55A8" w:rsidP="000F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0F55A8" w:rsidRDefault="00462749" w:rsidP="00C0731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hyperlink r:id="rId15" w:history="1">
        <w:r w:rsidR="00314AC4" w:rsidRPr="000252F9">
          <w:rPr>
            <w:rStyle w:val="af7"/>
            <w:rFonts w:cstheme="minorHAnsi"/>
            <w:noProof/>
            <w:sz w:val="28"/>
            <w:szCs w:val="28"/>
            <w:lang w:val="en-US"/>
          </w:rPr>
          <w:t>https://dou.ua/lenta/articles/how-to-use-hibernate/</w:t>
        </w:r>
      </w:hyperlink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@Getter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@EqualsAndHashCode(of = {"firstName", "lastName"})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@ToString(of = {"firstName", "lastName"})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@Table(name = "clients")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Client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@Id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@GeneratedValue(strategy = GenerationType.IDENTITY)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Long id;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@Column(length = 32, nullable = false)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String firstName;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@Column(length = 32, nullable = false)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String lastName;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public Client(String firstName, String lastName)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this.firstName = firstName;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this.lastName = lastName;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@Getter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@EqualsAndHashCode(of = "name")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@ToString(of = {"name", "price"})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@Table(name = "items")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public class Item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@Id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@GeneratedValue(strategy = GenerationType.IDENTITY)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Long id;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@Column(nullable = false, length = 32)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String name;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@Columns(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columns =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@Column(name = "price_currency", length = 3, nullable = false),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@Column(name = "price_amount", precision = 7, scale = 2, nullable = false)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@Type(type = "org.jadira.usertype.moneyandcurrency.moneta.PersistentMoneyAmountAndCurrency")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Money price;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public Item(String name, Money price)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this.name = name;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this.price = price;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@Getter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@EqualsAndHashCode(of = {"city", "street", "building"})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@ToString(of = {"city", "street", "building"})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@AllArgsConstructor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@Embeddable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Address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String city;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String street;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String building;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@AllArgsConstructor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enum Status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NEW("N"),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PROCESSING("P"),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COMPLETED("C"),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DEFERRED("D");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@Getter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final String code;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@Converter(autoApply = true)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StatusConverter implements AttributeConverter&lt;Status, String&gt;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@Override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public String convertToDatabaseColumn(Status status)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return status.getCode();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@Override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public Status convertToEntityAttribute(String code)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for (Status status : Status.values())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if (status.getCode().equals(code))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return status;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throw new IllegalArgumentException("Unknown code " + code);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@Getter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@EqualsAndHashCode(of = {"created", "client"})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@ToString(of = {"created", "address", "express", "status"})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@NoArgsConstructor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@Table(name = "orders")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Order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@Id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@GeneratedValue(strategy = GenerationType.IDENTITY)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Long id;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@Column(nullable = false)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LocalDateTime created = LocalDateTime.now();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@AttributeOverrides({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@AttributeOverride(name = "city", column = @Column(name = "address_city", nullable = false, length = 32)),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@AttributeOverride(name = "street", column = @Column(name = "address_street", nullable = false, length = 32)),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@AttributeOverride(name = "building", column = @Column(name = "address_building", nullable = false, length = 32))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})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Address address;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@Setter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boolean express;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@Column(length = 1, nullable = false)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@Setter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Status status = Status.NEW;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@ManyToOne(fetch = FetchType.LAZY, cascade = CascadeType.PERSIST, optional = false)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Client client;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@ElementCollection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@Column(name = "quantity", nullable = false)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@MapKeyJoinColumn(name = "item_id")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private Map&lt;Item, Integer&gt; items = new HashMap&lt;&gt;();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public Order(Address address, Client client)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this.address = address;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this.client = client;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public Map&lt;Item, Integer&gt; getItems()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return Collections.unmodifiableMap(items);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public void addItem(Item item)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items.merge(item, 1, (v1, v2) -&gt; v1 + v2);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}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public void removeItem(Item item) {</w:t>
      </w:r>
    </w:p>
    <w:p w:rsidR="00314AC4" w:rsidRPr="00314AC4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items.computeIfPresent(item, (k, v) -&gt; v &gt; 1 ? v - 1 : null);</w:t>
      </w:r>
    </w:p>
    <w:p w:rsidR="00314AC4" w:rsidRPr="00627BCA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A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627B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4AC4" w:rsidRPr="00627BCA" w:rsidRDefault="00314AC4" w:rsidP="0031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BC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4AC4" w:rsidRDefault="00681254" w:rsidP="00C0731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Criteria API</w:t>
      </w:r>
    </w:p>
    <w:p w:rsidR="00681254" w:rsidRPr="00627BCA" w:rsidRDefault="00681254" w:rsidP="00C0731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TaskService</w:t>
      </w:r>
      <w:r w:rsidRPr="00627BCA">
        <w:rPr>
          <w:rFonts w:cstheme="minorHAnsi"/>
          <w:noProof/>
          <w:sz w:val="28"/>
          <w:szCs w:val="28"/>
          <w:lang w:val="en-US"/>
        </w:rPr>
        <w:t>.</w:t>
      </w:r>
      <w:r>
        <w:rPr>
          <w:rFonts w:cstheme="minorHAnsi"/>
          <w:noProof/>
          <w:sz w:val="28"/>
          <w:szCs w:val="28"/>
          <w:lang w:val="en-US"/>
        </w:rPr>
        <w:t>java</w:t>
      </w:r>
      <w:r w:rsidRPr="00627BCA">
        <w:rPr>
          <w:rFonts w:cstheme="minorHAnsi"/>
          <w:noProof/>
          <w:sz w:val="28"/>
          <w:szCs w:val="28"/>
          <w:lang w:val="en-US"/>
        </w:rPr>
        <w:t xml:space="preserve"> – </w:t>
      </w:r>
      <w:r>
        <w:rPr>
          <w:rFonts w:cstheme="minorHAnsi"/>
          <w:noProof/>
          <w:sz w:val="28"/>
          <w:szCs w:val="28"/>
        </w:rPr>
        <w:t>Как</w:t>
      </w:r>
      <w:r w:rsidRPr="00627BCA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выглядит</w:t>
      </w:r>
      <w:r w:rsidRPr="00627BCA">
        <w:rPr>
          <w:rFonts w:cstheme="minorHAnsi"/>
          <w:noProof/>
          <w:sz w:val="28"/>
          <w:szCs w:val="28"/>
          <w:lang w:val="en-US"/>
        </w:rPr>
        <w:t xml:space="preserve"> </w:t>
      </w:r>
      <w:r w:rsidR="00FA6DCB">
        <w:rPr>
          <w:rFonts w:cstheme="minorHAnsi"/>
          <w:noProof/>
          <w:sz w:val="28"/>
          <w:szCs w:val="28"/>
        </w:rPr>
        <w:t>запрос</w:t>
      </w:r>
      <w:r w:rsidR="00FA6DCB" w:rsidRPr="00627BCA">
        <w:rPr>
          <w:rFonts w:cstheme="minorHAnsi"/>
          <w:noProof/>
          <w:sz w:val="28"/>
          <w:szCs w:val="28"/>
          <w:lang w:val="en-US"/>
        </w:rPr>
        <w:t xml:space="preserve"> </w:t>
      </w:r>
      <w:r w:rsidR="00FA6DCB">
        <w:rPr>
          <w:rFonts w:cstheme="minorHAnsi"/>
          <w:noProof/>
          <w:sz w:val="28"/>
          <w:szCs w:val="28"/>
        </w:rPr>
        <w:t>с</w:t>
      </w:r>
      <w:r w:rsidR="00FA6DCB" w:rsidRPr="00627BCA">
        <w:rPr>
          <w:rFonts w:cstheme="minorHAnsi"/>
          <w:noProof/>
          <w:sz w:val="28"/>
          <w:szCs w:val="28"/>
          <w:lang w:val="en-US"/>
        </w:rPr>
        <w:t xml:space="preserve"> </w:t>
      </w:r>
      <w:r w:rsidR="00FA6DCB">
        <w:rPr>
          <w:rFonts w:cstheme="minorHAnsi"/>
          <w:noProof/>
          <w:sz w:val="28"/>
          <w:szCs w:val="28"/>
          <w:lang w:val="en-US"/>
        </w:rPr>
        <w:t>FindParams</w:t>
      </w:r>
      <w:r w:rsidR="00FA6DCB" w:rsidRPr="00627BCA">
        <w:rPr>
          <w:rFonts w:cstheme="minorHAnsi"/>
          <w:noProof/>
          <w:sz w:val="28"/>
          <w:szCs w:val="28"/>
          <w:lang w:val="en-US"/>
        </w:rPr>
        <w:t>…</w:t>
      </w:r>
    </w:p>
    <w:p w:rsidR="00FA6DCB" w:rsidRDefault="00FA6DCB" w:rsidP="00C0731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Task</w:t>
      </w:r>
      <w:r w:rsidRPr="00FA6DCB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  <w:lang w:val="en-US"/>
        </w:rPr>
        <w:t>java</w:t>
      </w:r>
      <w:r w:rsidRPr="00FA6DCB">
        <w:rPr>
          <w:rFonts w:cstheme="minorHAnsi"/>
          <w:noProof/>
          <w:sz w:val="28"/>
          <w:szCs w:val="28"/>
        </w:rPr>
        <w:t xml:space="preserve"> – </w:t>
      </w:r>
      <w:r>
        <w:rPr>
          <w:rFonts w:cstheme="minorHAnsi"/>
          <w:noProof/>
          <w:sz w:val="28"/>
          <w:szCs w:val="28"/>
        </w:rPr>
        <w:t xml:space="preserve">Как создать таблицу в </w:t>
      </w:r>
      <w:r>
        <w:rPr>
          <w:rFonts w:cstheme="minorHAnsi"/>
          <w:noProof/>
          <w:sz w:val="28"/>
          <w:szCs w:val="28"/>
          <w:lang w:val="en-US"/>
        </w:rPr>
        <w:t>Idea</w:t>
      </w:r>
      <w:r w:rsidRPr="00FA6DCB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Ultimate</w:t>
      </w:r>
      <w:r>
        <w:rPr>
          <w:rFonts w:cstheme="minorHAnsi"/>
          <w:noProof/>
          <w:sz w:val="28"/>
          <w:szCs w:val="28"/>
        </w:rPr>
        <w:t>…</w:t>
      </w:r>
    </w:p>
    <w:p w:rsidR="007C6904" w:rsidRPr="00627BCA" w:rsidRDefault="007C6904" w:rsidP="00C0731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TODO</w:t>
      </w:r>
      <w:r w:rsidRPr="00627BCA">
        <w:rPr>
          <w:rFonts w:cstheme="minorHAnsi"/>
          <w:noProof/>
          <w:sz w:val="28"/>
          <w:szCs w:val="28"/>
        </w:rPr>
        <w:t>:</w:t>
      </w:r>
    </w:p>
    <w:p w:rsidR="007C6904" w:rsidRPr="00841A6F" w:rsidRDefault="007C6904" w:rsidP="00C0731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Фильтрация – поля определяются из запроса</w:t>
      </w:r>
      <w:r w:rsidR="00841A6F">
        <w:rPr>
          <w:rFonts w:cstheme="minorHAnsi"/>
          <w:noProof/>
          <w:sz w:val="28"/>
          <w:szCs w:val="28"/>
        </w:rPr>
        <w:t>(</w:t>
      </w:r>
      <w:r w:rsidR="00841A6F">
        <w:rPr>
          <w:rFonts w:cstheme="minorHAnsi"/>
          <w:noProof/>
          <w:sz w:val="28"/>
          <w:szCs w:val="28"/>
          <w:lang w:val="en-US"/>
        </w:rPr>
        <w:t>criteria</w:t>
      </w:r>
      <w:r w:rsidR="00841A6F" w:rsidRPr="00841A6F">
        <w:rPr>
          <w:rFonts w:cstheme="minorHAnsi"/>
          <w:noProof/>
          <w:sz w:val="28"/>
          <w:szCs w:val="28"/>
        </w:rPr>
        <w:t xml:space="preserve"> </w:t>
      </w:r>
      <w:r w:rsidR="00841A6F">
        <w:rPr>
          <w:rFonts w:cstheme="minorHAnsi"/>
          <w:noProof/>
          <w:sz w:val="28"/>
          <w:szCs w:val="28"/>
          <w:lang w:val="en-US"/>
        </w:rPr>
        <w:t>api</w:t>
      </w:r>
      <w:r w:rsidR="00841A6F" w:rsidRPr="00841A6F">
        <w:rPr>
          <w:rFonts w:cstheme="minorHAnsi"/>
          <w:noProof/>
          <w:sz w:val="28"/>
          <w:szCs w:val="28"/>
        </w:rPr>
        <w:t xml:space="preserve"> </w:t>
      </w:r>
      <w:r w:rsidR="00841A6F">
        <w:rPr>
          <w:rFonts w:cstheme="minorHAnsi"/>
          <w:noProof/>
          <w:sz w:val="28"/>
          <w:szCs w:val="28"/>
        </w:rPr>
        <w:t>–</w:t>
      </w:r>
      <w:r w:rsidR="00841A6F" w:rsidRPr="00841A6F">
        <w:rPr>
          <w:rFonts w:cstheme="minorHAnsi"/>
          <w:noProof/>
          <w:sz w:val="28"/>
          <w:szCs w:val="28"/>
        </w:rPr>
        <w:t xml:space="preserve"> </w:t>
      </w:r>
      <w:r w:rsidR="00841A6F">
        <w:rPr>
          <w:rFonts w:cstheme="minorHAnsi"/>
          <w:noProof/>
          <w:sz w:val="28"/>
          <w:szCs w:val="28"/>
        </w:rPr>
        <w:t>сделано</w:t>
      </w:r>
      <w:r w:rsidR="00841A6F" w:rsidRPr="00841A6F">
        <w:rPr>
          <w:rFonts w:cstheme="minorHAnsi"/>
          <w:noProof/>
          <w:sz w:val="28"/>
          <w:szCs w:val="28"/>
        </w:rPr>
        <w:t xml:space="preserve">, </w:t>
      </w:r>
      <w:r w:rsidR="00841A6F">
        <w:rPr>
          <w:rFonts w:cstheme="minorHAnsi"/>
          <w:noProof/>
          <w:sz w:val="28"/>
          <w:szCs w:val="28"/>
        </w:rPr>
        <w:t>см код)</w:t>
      </w:r>
    </w:p>
    <w:p w:rsidR="007C6904" w:rsidRPr="00841A6F" w:rsidRDefault="007C6904" w:rsidP="00C0731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Удаление связи</w:t>
      </w:r>
      <w:r w:rsidR="00841A6F" w:rsidRPr="00841A6F">
        <w:rPr>
          <w:rFonts w:cstheme="minorHAnsi"/>
          <w:noProof/>
          <w:sz w:val="28"/>
          <w:szCs w:val="28"/>
        </w:rPr>
        <w:t xml:space="preserve"> – </w:t>
      </w:r>
      <w:r w:rsidR="00841A6F">
        <w:rPr>
          <w:rFonts w:cstheme="minorHAnsi"/>
          <w:noProof/>
          <w:sz w:val="28"/>
          <w:szCs w:val="28"/>
          <w:lang w:val="en-US"/>
        </w:rPr>
        <w:t>clear</w:t>
      </w:r>
      <w:r w:rsidR="00841A6F" w:rsidRPr="00841A6F">
        <w:rPr>
          <w:rFonts w:cstheme="minorHAnsi"/>
          <w:noProof/>
          <w:sz w:val="28"/>
          <w:szCs w:val="28"/>
        </w:rPr>
        <w:t>(</w:t>
      </w:r>
      <w:r w:rsidR="00841A6F">
        <w:rPr>
          <w:rFonts w:cstheme="minorHAnsi"/>
          <w:noProof/>
          <w:sz w:val="28"/>
          <w:szCs w:val="28"/>
        </w:rPr>
        <w:t>см код)</w:t>
      </w:r>
    </w:p>
    <w:p w:rsidR="00304E7C" w:rsidRPr="00627BCA" w:rsidRDefault="00304E7C" w:rsidP="00304E7C">
      <w:pPr>
        <w:pStyle w:val="11"/>
        <w:rPr>
          <w:noProof/>
        </w:rPr>
      </w:pPr>
      <w:r w:rsidRPr="00627BCA">
        <w:rPr>
          <w:noProof/>
          <w:lang w:bidi="ru-RU"/>
        </w:rPr>
        <w:lastRenderedPageBreak/>
        <w:t xml:space="preserve">4 </w:t>
      </w:r>
      <w:r>
        <w:rPr>
          <w:noProof/>
          <w:lang w:bidi="ru-RU"/>
        </w:rPr>
        <w:t>занятие</w:t>
      </w:r>
      <w:r w:rsidRPr="00627BCA">
        <w:rPr>
          <w:noProof/>
          <w:lang w:bidi="ru-RU"/>
        </w:rPr>
        <w:t xml:space="preserve"> </w:t>
      </w:r>
      <w:r>
        <w:rPr>
          <w:noProof/>
          <w:lang w:bidi="ru-RU"/>
        </w:rPr>
        <w:t>Быки и коровы</w:t>
      </w:r>
    </w:p>
    <w:p w:rsidR="00304E7C" w:rsidRPr="00627BCA" w:rsidRDefault="00627BCA" w:rsidP="00627BCA">
      <w:pPr>
        <w:pStyle w:val="afb"/>
        <w:numPr>
          <w:ilvl w:val="0"/>
          <w:numId w:val="22"/>
        </w:numPr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Stream</w:t>
      </w:r>
    </w:p>
    <w:p w:rsidR="00627BCA" w:rsidRPr="00852EF9" w:rsidRDefault="00852EF9" w:rsidP="00852EF9">
      <w:pPr>
        <w:pStyle w:val="afb"/>
        <w:numPr>
          <w:ilvl w:val="0"/>
          <w:numId w:val="22"/>
        </w:numPr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ParallelStream</w:t>
      </w:r>
    </w:p>
    <w:p w:rsidR="00852EF9" w:rsidRDefault="00852EF9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 xml:space="preserve">TODO: </w:t>
      </w:r>
      <w:r>
        <w:rPr>
          <w:rFonts w:cstheme="minorHAnsi"/>
          <w:noProof/>
          <w:sz w:val="28"/>
          <w:szCs w:val="28"/>
        </w:rPr>
        <w:t>почитать про них</w:t>
      </w:r>
    </w:p>
    <w:p w:rsidR="006D65DC" w:rsidRPr="006D65DC" w:rsidRDefault="006D65DC" w:rsidP="006D65DC">
      <w:pPr>
        <w:pStyle w:val="11"/>
        <w:rPr>
          <w:noProof/>
        </w:rPr>
      </w:pPr>
      <w:r>
        <w:rPr>
          <w:noProof/>
          <w:lang w:bidi="ru-RU"/>
        </w:rPr>
        <w:lastRenderedPageBreak/>
        <w:t>5 занятие</w:t>
      </w:r>
      <w:r w:rsidRPr="00627BCA">
        <w:rPr>
          <w:noProof/>
          <w:lang w:bidi="ru-RU"/>
        </w:rPr>
        <w:t xml:space="preserve"> </w:t>
      </w:r>
      <w:r>
        <w:rPr>
          <w:noProof/>
          <w:lang w:val="en-US" w:bidi="ru-RU"/>
        </w:rPr>
        <w:t>React</w:t>
      </w:r>
    </w:p>
    <w:p w:rsidR="006D65DC" w:rsidRDefault="00462749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hyperlink r:id="rId16" w:history="1">
        <w:r w:rsidR="0063081C" w:rsidRPr="00A74335">
          <w:rPr>
            <w:rStyle w:val="af7"/>
            <w:rFonts w:cstheme="minorHAnsi"/>
            <w:noProof/>
            <w:sz w:val="28"/>
            <w:szCs w:val="28"/>
          </w:rPr>
          <w:t>https://ant.design/components/grid/</w:t>
        </w:r>
      </w:hyperlink>
    </w:p>
    <w:p w:rsidR="0063081C" w:rsidRDefault="00462749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hyperlink r:id="rId17" w:history="1">
        <w:r w:rsidR="00353C76" w:rsidRPr="00A74335">
          <w:rPr>
            <w:rStyle w:val="af7"/>
            <w:rFonts w:cstheme="minorHAnsi"/>
            <w:noProof/>
            <w:sz w:val="28"/>
            <w:szCs w:val="28"/>
          </w:rPr>
          <w:t>https://www.npmjs.com/package/react-hooks-useform</w:t>
        </w:r>
      </w:hyperlink>
    </w:p>
    <w:p w:rsidR="00353C76" w:rsidRDefault="00353C76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TODO</w:t>
      </w:r>
      <w:r w:rsidRPr="008155CB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изучить пользовательские хуки</w:t>
      </w:r>
    </w:p>
    <w:p w:rsidR="001D091B" w:rsidRPr="008155CB" w:rsidRDefault="001D091B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Reducer</w:t>
      </w:r>
      <w:r w:rsidRPr="008155CB">
        <w:rPr>
          <w:rFonts w:cstheme="minorHAnsi"/>
          <w:noProof/>
          <w:sz w:val="28"/>
          <w:szCs w:val="28"/>
        </w:rPr>
        <w:t xml:space="preserve"> </w:t>
      </w:r>
      <w:r w:rsidRPr="001D091B">
        <w:rPr>
          <w:rFonts w:cstheme="minorHAnsi"/>
          <w:noProof/>
          <w:sz w:val="28"/>
          <w:szCs w:val="28"/>
          <w:lang w:val="en-US"/>
        </w:rPr>
        <w:sym w:font="Wingdings" w:char="F0F3"/>
      </w:r>
      <w:r>
        <w:rPr>
          <w:rFonts w:cstheme="minorHAnsi"/>
          <w:noProof/>
          <w:sz w:val="28"/>
          <w:szCs w:val="28"/>
          <w:lang w:val="en-US"/>
        </w:rPr>
        <w:t>def</w:t>
      </w:r>
      <w:r w:rsidRPr="008155CB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 xml:space="preserve">описание структуры </w:t>
      </w:r>
      <w:r>
        <w:rPr>
          <w:rFonts w:cstheme="minorHAnsi"/>
          <w:noProof/>
          <w:sz w:val="28"/>
          <w:szCs w:val="28"/>
          <w:lang w:val="en-US"/>
        </w:rPr>
        <w:t>store</w:t>
      </w:r>
    </w:p>
    <w:p w:rsidR="000E28AA" w:rsidRDefault="000E28AA" w:rsidP="00852EF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Persist </w:t>
      </w:r>
      <w:r>
        <w:rPr>
          <w:rFonts w:cstheme="minorHAnsi"/>
          <w:noProof/>
          <w:sz w:val="28"/>
          <w:szCs w:val="28"/>
        </w:rPr>
        <w:t>сохраняет</w:t>
      </w:r>
      <w:r w:rsidRPr="008155CB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 xml:space="preserve">store </w:t>
      </w:r>
      <w:r>
        <w:rPr>
          <w:rFonts w:cstheme="minorHAnsi"/>
          <w:noProof/>
          <w:sz w:val="28"/>
          <w:szCs w:val="28"/>
        </w:rPr>
        <w:t>в</w:t>
      </w:r>
      <w:r w:rsidRPr="008155CB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localStorage</w:t>
      </w:r>
    </w:p>
    <w:p w:rsidR="006F740A" w:rsidRDefault="006F740A" w:rsidP="00852EF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UUID</w:t>
      </w:r>
    </w:p>
    <w:p w:rsidR="00384707" w:rsidRDefault="00384707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Чистые функции </w:t>
      </w:r>
    </w:p>
    <w:p w:rsidR="00384707" w:rsidRDefault="00384707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- не меняют тип</w:t>
      </w:r>
    </w:p>
    <w:p w:rsidR="00384707" w:rsidRDefault="00384707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- не имеют </w:t>
      </w:r>
      <w:r>
        <w:rPr>
          <w:rFonts w:cstheme="minorHAnsi"/>
          <w:noProof/>
          <w:sz w:val="28"/>
          <w:szCs w:val="28"/>
          <w:lang w:val="en-US"/>
        </w:rPr>
        <w:t>side</w:t>
      </w:r>
      <w:r w:rsidRPr="008155CB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эффектов</w:t>
      </w:r>
    </w:p>
    <w:p w:rsidR="00384707" w:rsidRPr="008155CB" w:rsidRDefault="00384707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Примером чистых функций в </w:t>
      </w:r>
      <w:r>
        <w:rPr>
          <w:rFonts w:cstheme="minorHAnsi"/>
          <w:noProof/>
          <w:sz w:val="28"/>
          <w:szCs w:val="28"/>
          <w:lang w:val="en-US"/>
        </w:rPr>
        <w:t>react</w:t>
      </w:r>
      <w:r w:rsidRPr="00384707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 xml:space="preserve">является </w:t>
      </w:r>
      <w:r w:rsidR="00210E1D">
        <w:rPr>
          <w:rFonts w:cstheme="minorHAnsi"/>
          <w:noProof/>
          <w:sz w:val="28"/>
          <w:szCs w:val="28"/>
          <w:lang w:val="en-US"/>
        </w:rPr>
        <w:t>reducer</w:t>
      </w:r>
    </w:p>
    <w:p w:rsidR="000E02CE" w:rsidRDefault="000E02CE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Оператор расширения используется для осуществления иммутабельности проекта</w:t>
      </w:r>
    </w:p>
    <w:p w:rsidR="000E02CE" w:rsidRPr="008155CB" w:rsidRDefault="000E02CE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TODO</w:t>
      </w:r>
      <w:r w:rsidRPr="008155CB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 xml:space="preserve">изучить </w:t>
      </w:r>
      <w:r>
        <w:rPr>
          <w:rFonts w:cstheme="minorHAnsi"/>
          <w:noProof/>
          <w:sz w:val="28"/>
          <w:szCs w:val="28"/>
          <w:lang w:val="en-US"/>
        </w:rPr>
        <w:t>immutable</w:t>
      </w:r>
      <w:r w:rsidRPr="008155CB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  <w:lang w:val="en-US"/>
        </w:rPr>
        <w:t>js</w:t>
      </w:r>
    </w:p>
    <w:p w:rsidR="00904565" w:rsidRDefault="00904565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Payload</w:t>
      </w:r>
      <w:r w:rsidRPr="00904565">
        <w:rPr>
          <w:rFonts w:cstheme="minorHAnsi"/>
          <w:noProof/>
          <w:sz w:val="28"/>
          <w:szCs w:val="28"/>
        </w:rPr>
        <w:t xml:space="preserve"> – </w:t>
      </w:r>
      <w:r>
        <w:rPr>
          <w:rFonts w:cstheme="minorHAnsi"/>
          <w:noProof/>
          <w:sz w:val="28"/>
          <w:szCs w:val="28"/>
        </w:rPr>
        <w:t xml:space="preserve">новая </w:t>
      </w:r>
      <w:r>
        <w:rPr>
          <w:rFonts w:cstheme="minorHAnsi"/>
          <w:noProof/>
          <w:sz w:val="28"/>
          <w:szCs w:val="28"/>
          <w:lang w:val="en-US"/>
        </w:rPr>
        <w:t>todo</w:t>
      </w:r>
      <w:r w:rsidRPr="00904565">
        <w:rPr>
          <w:rFonts w:cstheme="minorHAnsi"/>
          <w:noProof/>
          <w:sz w:val="28"/>
          <w:szCs w:val="28"/>
        </w:rPr>
        <w:t>(</w:t>
      </w:r>
      <w:r>
        <w:rPr>
          <w:rFonts w:cstheme="minorHAnsi"/>
          <w:noProof/>
          <w:sz w:val="28"/>
          <w:szCs w:val="28"/>
        </w:rPr>
        <w:t>в проекте смотри) – полезные данные</w:t>
      </w:r>
    </w:p>
    <w:p w:rsidR="00894FA5" w:rsidRDefault="00894FA5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Контейнеры образуют </w:t>
      </w:r>
      <w:r w:rsidR="00074944">
        <w:rPr>
          <w:rFonts w:cstheme="minorHAnsi"/>
          <w:noProof/>
          <w:sz w:val="28"/>
          <w:szCs w:val="28"/>
        </w:rPr>
        <w:t>области без верстки + навешивается логика</w:t>
      </w:r>
    </w:p>
    <w:p w:rsidR="000B4A68" w:rsidRPr="000B4A68" w:rsidRDefault="000B4A68" w:rsidP="00852EF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EX:</w:t>
      </w:r>
    </w:p>
    <w:p w:rsidR="000B4A68" w:rsidRPr="000B4A68" w:rsidRDefault="000B4A68" w:rsidP="000B4A68">
      <w:pPr>
        <w:shd w:val="clear" w:color="auto" w:fill="1E1E1E"/>
        <w:spacing w:before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0B4A6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r w:rsidRPr="000B4A6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4A68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todos</w:t>
      </w:r>
      <w:r w:rsidRPr="000B4A6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0B4A6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useSelector</w:t>
      </w:r>
      <w:r w:rsidRPr="000B4A6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0B4A6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0B4A6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  <w:r w:rsidRPr="000B4A6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0B4A6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0B4A6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0B4A6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0B4A6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todo</w:t>
      </w:r>
      <w:r w:rsidRPr="000B4A6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0B4A6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todos</w:t>
      </w:r>
      <w:r w:rsidRPr="000B4A6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0B4A68" w:rsidRPr="008155CB" w:rsidRDefault="000B4A68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срез по </w:t>
      </w:r>
      <w:r>
        <w:rPr>
          <w:rFonts w:cstheme="minorHAnsi"/>
          <w:noProof/>
          <w:sz w:val="28"/>
          <w:szCs w:val="28"/>
          <w:lang w:val="en-US"/>
        </w:rPr>
        <w:t>state</w:t>
      </w:r>
    </w:p>
    <w:p w:rsidR="00101E8C" w:rsidRDefault="00101E8C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Дз </w:t>
      </w:r>
    </w:p>
    <w:p w:rsidR="00101E8C" w:rsidRDefault="00101E8C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- знакомиться с </w:t>
      </w:r>
      <w:r>
        <w:rPr>
          <w:rFonts w:cstheme="minorHAnsi"/>
          <w:noProof/>
          <w:sz w:val="28"/>
          <w:szCs w:val="28"/>
          <w:lang w:val="en-US"/>
        </w:rPr>
        <w:t>react</w:t>
      </w:r>
      <w:r w:rsidRPr="00101E8C">
        <w:rPr>
          <w:rFonts w:cstheme="minorHAnsi"/>
          <w:noProof/>
          <w:sz w:val="28"/>
          <w:szCs w:val="28"/>
        </w:rPr>
        <w:t xml:space="preserve">, </w:t>
      </w:r>
      <w:r>
        <w:rPr>
          <w:rFonts w:cstheme="minorHAnsi"/>
          <w:noProof/>
          <w:sz w:val="28"/>
          <w:szCs w:val="28"/>
          <w:lang w:val="en-US"/>
        </w:rPr>
        <w:t>react</w:t>
      </w:r>
      <w:r w:rsidRPr="00101E8C">
        <w:rPr>
          <w:rFonts w:cstheme="minorHAnsi"/>
          <w:noProof/>
          <w:sz w:val="28"/>
          <w:szCs w:val="28"/>
        </w:rPr>
        <w:t>-</w:t>
      </w:r>
      <w:r>
        <w:rPr>
          <w:rFonts w:cstheme="minorHAnsi"/>
          <w:noProof/>
          <w:sz w:val="28"/>
          <w:szCs w:val="28"/>
          <w:lang w:val="en-US"/>
        </w:rPr>
        <w:t>redux</w:t>
      </w:r>
      <w:r w:rsidRPr="00101E8C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по документации</w:t>
      </w:r>
    </w:p>
    <w:p w:rsidR="00101E8C" w:rsidRPr="008155CB" w:rsidRDefault="00101E8C" w:rsidP="00852EF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 w:rsidRPr="008155CB">
        <w:rPr>
          <w:rFonts w:cstheme="minorHAnsi"/>
          <w:noProof/>
          <w:sz w:val="28"/>
          <w:szCs w:val="28"/>
          <w:lang w:val="en-US"/>
        </w:rPr>
        <w:t xml:space="preserve">- </w:t>
      </w:r>
      <w:r>
        <w:rPr>
          <w:rFonts w:cstheme="minorHAnsi"/>
          <w:noProof/>
          <w:sz w:val="28"/>
          <w:szCs w:val="28"/>
          <w:lang w:val="en-US"/>
        </w:rPr>
        <w:t xml:space="preserve">JS </w:t>
      </w:r>
      <w:r>
        <w:rPr>
          <w:rFonts w:cstheme="minorHAnsi"/>
          <w:noProof/>
          <w:sz w:val="28"/>
          <w:szCs w:val="28"/>
        </w:rPr>
        <w:t>нативные</w:t>
      </w:r>
      <w:r w:rsidRPr="008155CB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методы</w:t>
      </w:r>
    </w:p>
    <w:p w:rsidR="00101E8C" w:rsidRDefault="00101E8C" w:rsidP="00852EF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 w:rsidRPr="008155CB">
        <w:rPr>
          <w:rFonts w:cstheme="minorHAnsi"/>
          <w:noProof/>
          <w:sz w:val="28"/>
          <w:szCs w:val="28"/>
          <w:lang w:val="en-US"/>
        </w:rPr>
        <w:t xml:space="preserve">- </w:t>
      </w:r>
      <w:r>
        <w:rPr>
          <w:rFonts w:cstheme="minorHAnsi"/>
          <w:noProof/>
          <w:sz w:val="28"/>
          <w:szCs w:val="28"/>
          <w:lang w:val="en-US"/>
        </w:rPr>
        <w:t>spread, Object.assign</w:t>
      </w:r>
    </w:p>
    <w:p w:rsidR="00F77F5D" w:rsidRDefault="00F77F5D" w:rsidP="00852EF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- useSelector, useDispatch</w:t>
      </w:r>
    </w:p>
    <w:p w:rsidR="00D870CF" w:rsidRDefault="00D870CF" w:rsidP="00852EF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- Context</w:t>
      </w:r>
    </w:p>
    <w:p w:rsidR="00680490" w:rsidRDefault="00680490" w:rsidP="00852EF9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t xml:space="preserve">- </w:t>
      </w:r>
      <w:r>
        <w:rPr>
          <w:rFonts w:cstheme="minorHAnsi"/>
          <w:noProof/>
          <w:sz w:val="28"/>
          <w:szCs w:val="28"/>
        </w:rPr>
        <w:t>Деструктуризация</w:t>
      </w:r>
      <w:r w:rsidRPr="008505D5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через</w:t>
      </w:r>
      <w:r w:rsidRPr="008505D5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{}</w:t>
      </w:r>
    </w:p>
    <w:p w:rsidR="008155CB" w:rsidRDefault="0076311B" w:rsidP="00852EF9">
      <w:pPr>
        <w:pStyle w:val="afb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- исправить код</w:t>
      </w:r>
    </w:p>
    <w:p w:rsidR="008155CB" w:rsidRPr="006D65DC" w:rsidRDefault="008155CB" w:rsidP="008155CB">
      <w:pPr>
        <w:pStyle w:val="11"/>
        <w:rPr>
          <w:noProof/>
        </w:rPr>
      </w:pPr>
      <w:r>
        <w:rPr>
          <w:noProof/>
          <w:lang w:bidi="ru-RU"/>
        </w:rPr>
        <w:lastRenderedPageBreak/>
        <w:t>7 занятие</w:t>
      </w:r>
      <w:r w:rsidRPr="00627BCA">
        <w:rPr>
          <w:noProof/>
          <w:lang w:bidi="ru-RU"/>
        </w:rPr>
        <w:t xml:space="preserve"> </w:t>
      </w:r>
      <w:r>
        <w:rPr>
          <w:noProof/>
          <w:lang w:val="en-US" w:bidi="ru-RU"/>
        </w:rPr>
        <w:t>React</w:t>
      </w:r>
    </w:p>
    <w:p w:rsidR="0076311B" w:rsidRPr="008155CB" w:rsidRDefault="008155CB" w:rsidP="008155CB">
      <w:pPr>
        <w:pStyle w:val="afb"/>
        <w:numPr>
          <w:ilvl w:val="0"/>
          <w:numId w:val="22"/>
        </w:numPr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Async</w:t>
      </w:r>
      <w:r w:rsidRPr="008155CB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await</w:t>
      </w:r>
      <w:r>
        <w:rPr>
          <w:rFonts w:cstheme="minorHAnsi"/>
          <w:noProof/>
          <w:sz w:val="28"/>
          <w:szCs w:val="28"/>
        </w:rPr>
        <w:t xml:space="preserve"> и аналогия с </w:t>
      </w:r>
      <w:r>
        <w:rPr>
          <w:rFonts w:cstheme="minorHAnsi"/>
          <w:noProof/>
          <w:sz w:val="28"/>
          <w:szCs w:val="28"/>
          <w:lang w:val="en-US"/>
        </w:rPr>
        <w:t>setTimeout</w:t>
      </w:r>
    </w:p>
    <w:p w:rsidR="008155CB" w:rsidRPr="00ED4BE5" w:rsidRDefault="008155CB" w:rsidP="008155CB">
      <w:pPr>
        <w:pStyle w:val="afb"/>
        <w:numPr>
          <w:ilvl w:val="0"/>
          <w:numId w:val="22"/>
        </w:numPr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EventLoop</w:t>
      </w:r>
    </w:p>
    <w:p w:rsidR="00ED4BE5" w:rsidRPr="00ED4BE5" w:rsidRDefault="00ED4BE5" w:rsidP="008155CB">
      <w:pPr>
        <w:pStyle w:val="afb"/>
        <w:numPr>
          <w:ilvl w:val="0"/>
          <w:numId w:val="22"/>
        </w:numPr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Fetch</w:t>
      </w:r>
    </w:p>
    <w:p w:rsidR="00ED4BE5" w:rsidRDefault="00ED4BE5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Fetch</w:t>
      </w:r>
    </w:p>
    <w:p w:rsidR="00ED4BE5" w:rsidRPr="00ED4BE5" w:rsidRDefault="00ED4BE5" w:rsidP="00ED4BE5">
      <w:pPr>
        <w:pStyle w:val="afb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Ex(</w:t>
      </w:r>
      <w:r>
        <w:rPr>
          <w:rFonts w:cstheme="minorHAnsi"/>
          <w:noProof/>
          <w:sz w:val="28"/>
          <w:szCs w:val="28"/>
        </w:rPr>
        <w:t xml:space="preserve">аналогия с </w:t>
      </w:r>
      <w:r>
        <w:rPr>
          <w:rFonts w:cstheme="minorHAnsi"/>
          <w:noProof/>
          <w:sz w:val="28"/>
          <w:szCs w:val="28"/>
          <w:lang w:val="en-US"/>
        </w:rPr>
        <w:t>fetch):</w:t>
      </w:r>
    </w:p>
    <w:p w:rsidR="00ED4BE5" w:rsidRPr="00ED4BE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BE5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function f() {</w:t>
      </w:r>
    </w:p>
    <w:p w:rsidR="00ED4BE5" w:rsidRPr="00ED4BE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BE5" w:rsidRPr="00ED4BE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promise = new Promise((resolve, reject) =&gt; {</w:t>
      </w:r>
    </w:p>
    <w:p w:rsidR="00ED4BE5" w:rsidRPr="00ED4BE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setTimeout(() =&gt; resolve("</w:t>
      </w:r>
      <w:r w:rsidRPr="00ED4BE5">
        <w:rPr>
          <w:rFonts w:ascii="Courier New" w:eastAsia="Times New Roman" w:hAnsi="Courier New" w:cs="Courier New"/>
          <w:sz w:val="20"/>
          <w:szCs w:val="20"/>
          <w:lang w:eastAsia="ru-RU"/>
        </w:rPr>
        <w:t>готово</w:t>
      </w:r>
      <w:r w:rsidRPr="00ED4BE5">
        <w:rPr>
          <w:rFonts w:ascii="Courier New" w:eastAsia="Times New Roman" w:hAnsi="Courier New" w:cs="Courier New"/>
          <w:sz w:val="20"/>
          <w:szCs w:val="20"/>
          <w:lang w:val="en-US" w:eastAsia="ru-RU"/>
        </w:rPr>
        <w:t>!"), 1000)</w:t>
      </w:r>
    </w:p>
    <w:p w:rsidR="00ED4BE5" w:rsidRPr="00ED4BE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:rsidR="00ED4BE5" w:rsidRPr="00ED4BE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BE5" w:rsidRPr="00ED4BE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 let result = await promise; // 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будет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ждать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, 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пока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промис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выполнится</w:t>
      </w:r>
      <w:r w:rsidRPr="00ED4BE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(*)</w:t>
      </w:r>
    </w:p>
    <w:p w:rsidR="00ED4BE5" w:rsidRPr="00ED4BE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BE5" w:rsidRPr="008505D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B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8505D5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alert(result); // "</w:t>
      </w:r>
      <w:r w:rsidRPr="00ED4BE5">
        <w:rPr>
          <w:rFonts w:ascii="Courier New" w:eastAsia="Times New Roman" w:hAnsi="Courier New" w:cs="Courier New"/>
          <w:sz w:val="20"/>
          <w:szCs w:val="20"/>
          <w:lang w:eastAsia="ru-RU"/>
        </w:rPr>
        <w:t>готово</w:t>
      </w:r>
      <w:r w:rsidRPr="008505D5">
        <w:rPr>
          <w:rFonts w:ascii="Courier New" w:eastAsia="Times New Roman" w:hAnsi="Courier New" w:cs="Courier New"/>
          <w:sz w:val="20"/>
          <w:szCs w:val="20"/>
          <w:lang w:val="en-US" w:eastAsia="ru-RU"/>
        </w:rPr>
        <w:t>!"</w:t>
      </w:r>
    </w:p>
    <w:p w:rsidR="00ED4BE5" w:rsidRPr="008505D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D4BE5" w:rsidRPr="008505D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D4BE5" w:rsidRPr="008505D5" w:rsidRDefault="00ED4BE5" w:rsidP="00ED4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05D5">
        <w:rPr>
          <w:rFonts w:ascii="Courier New" w:eastAsia="Times New Roman" w:hAnsi="Courier New" w:cs="Courier New"/>
          <w:sz w:val="20"/>
          <w:szCs w:val="20"/>
          <w:lang w:val="en-US" w:eastAsia="ru-RU"/>
        </w:rPr>
        <w:t>f();</w:t>
      </w:r>
    </w:p>
    <w:p w:rsidR="00ED4BE5" w:rsidRDefault="00DF5D82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UI</w:t>
      </w:r>
    </w:p>
    <w:p w:rsidR="00DF5D82" w:rsidRDefault="00DF5D82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fadeIn,fadeOut</w:t>
      </w:r>
    </w:p>
    <w:p w:rsidR="00DF5D82" w:rsidRDefault="00DF5D82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hover</w:t>
      </w:r>
      <w:r w:rsidRPr="008505D5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нет в мобильных устройствах</w:t>
      </w:r>
    </w:p>
    <w:p w:rsidR="00CE3B59" w:rsidRPr="008505D5" w:rsidRDefault="00CE3B59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TODO</w:t>
      </w:r>
      <w:r w:rsidRPr="008505D5">
        <w:rPr>
          <w:rFonts w:cstheme="minorHAnsi"/>
          <w:noProof/>
          <w:sz w:val="28"/>
          <w:szCs w:val="28"/>
        </w:rPr>
        <w:t>:</w:t>
      </w:r>
    </w:p>
    <w:p w:rsidR="00CE3B59" w:rsidRDefault="00CE3B59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Перекрасить </w:t>
      </w:r>
      <w:r>
        <w:rPr>
          <w:rFonts w:cstheme="minorHAnsi"/>
          <w:noProof/>
          <w:sz w:val="28"/>
          <w:szCs w:val="28"/>
          <w:lang w:val="en-US"/>
        </w:rPr>
        <w:t>todo</w:t>
      </w:r>
      <w:r w:rsidRPr="008505D5">
        <w:rPr>
          <w:rFonts w:cstheme="minorHAnsi"/>
          <w:noProof/>
          <w:sz w:val="28"/>
          <w:szCs w:val="28"/>
        </w:rPr>
        <w:t>-</w:t>
      </w:r>
      <w:r>
        <w:rPr>
          <w:rFonts w:cstheme="minorHAnsi"/>
          <w:noProof/>
          <w:sz w:val="28"/>
          <w:szCs w:val="28"/>
        </w:rPr>
        <w:t>программу</w:t>
      </w:r>
    </w:p>
    <w:p w:rsidR="009E7F00" w:rsidRDefault="009E7F00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fadeOut</w:t>
      </w:r>
      <w:r w:rsidRPr="009E7F00">
        <w:rPr>
          <w:rFonts w:cstheme="minorHAnsi"/>
          <w:noProof/>
          <w:sz w:val="28"/>
          <w:szCs w:val="28"/>
        </w:rPr>
        <w:t xml:space="preserve"> – </w:t>
      </w:r>
      <w:r>
        <w:rPr>
          <w:rFonts w:cstheme="minorHAnsi"/>
          <w:noProof/>
          <w:sz w:val="28"/>
          <w:szCs w:val="28"/>
          <w:lang w:val="en-US"/>
        </w:rPr>
        <w:t>fadeIn</w:t>
      </w:r>
      <w:r w:rsidRPr="009E7F00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 xml:space="preserve">при нажатии на </w:t>
      </w:r>
      <w:r>
        <w:rPr>
          <w:rFonts w:cstheme="minorHAnsi"/>
          <w:noProof/>
          <w:sz w:val="28"/>
          <w:szCs w:val="28"/>
          <w:lang w:val="en-US"/>
        </w:rPr>
        <w:t>switch</w:t>
      </w:r>
      <w:r w:rsidRPr="009E7F00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и замена цвета</w:t>
      </w:r>
    </w:p>
    <w:p w:rsidR="009E7F00" w:rsidRPr="008505D5" w:rsidRDefault="002B6A57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покрасить </w:t>
      </w:r>
      <w:r>
        <w:rPr>
          <w:rFonts w:cstheme="minorHAnsi"/>
          <w:noProof/>
          <w:sz w:val="28"/>
          <w:szCs w:val="28"/>
          <w:lang w:val="en-US"/>
        </w:rPr>
        <w:t>switch</w:t>
      </w:r>
    </w:p>
    <w:p w:rsidR="002B6A57" w:rsidRDefault="002B6A57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добавить подзадачи и раскрыть с эффектом</w:t>
      </w:r>
    </w:p>
    <w:p w:rsidR="004B491B" w:rsidRDefault="004B491B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раскрытие меню с дополнительными кнопками =</w:t>
      </w:r>
      <w:r w:rsidRPr="004B491B">
        <w:rPr>
          <w:rFonts w:cstheme="minorHAnsi"/>
          <w:noProof/>
          <w:sz w:val="28"/>
          <w:szCs w:val="28"/>
        </w:rPr>
        <w:t xml:space="preserve">&gt; </w:t>
      </w:r>
      <w:r>
        <w:rPr>
          <w:rFonts w:cstheme="minorHAnsi"/>
          <w:noProof/>
          <w:sz w:val="28"/>
          <w:szCs w:val="28"/>
        </w:rPr>
        <w:t>удалить все</w:t>
      </w:r>
      <w:r w:rsidRPr="004B491B">
        <w:rPr>
          <w:rFonts w:cstheme="minorHAnsi"/>
          <w:noProof/>
          <w:sz w:val="28"/>
          <w:szCs w:val="28"/>
        </w:rPr>
        <w:t xml:space="preserve">, </w:t>
      </w:r>
      <w:r>
        <w:rPr>
          <w:rFonts w:cstheme="minorHAnsi"/>
          <w:noProof/>
          <w:sz w:val="28"/>
          <w:szCs w:val="28"/>
        </w:rPr>
        <w:t>скопировать текст задач в определенном формате</w:t>
      </w:r>
    </w:p>
    <w:p w:rsidR="001D4325" w:rsidRPr="008505D5" w:rsidRDefault="001D4325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перетаскивание элементов </w:t>
      </w:r>
      <w:r>
        <w:rPr>
          <w:rFonts w:cstheme="minorHAnsi"/>
          <w:noProof/>
          <w:sz w:val="28"/>
          <w:szCs w:val="28"/>
          <w:lang w:val="en-US"/>
        </w:rPr>
        <w:t>drag</w:t>
      </w:r>
      <w:r w:rsidRPr="008505D5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and</w:t>
      </w:r>
      <w:r w:rsidRPr="008505D5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drop</w:t>
      </w:r>
    </w:p>
    <w:p w:rsidR="00545F8D" w:rsidRPr="008505D5" w:rsidRDefault="00545F8D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адрес</w:t>
      </w:r>
      <w:r w:rsidRPr="008505D5">
        <w:rPr>
          <w:rFonts w:cstheme="minorHAnsi"/>
          <w:noProof/>
          <w:sz w:val="28"/>
          <w:szCs w:val="28"/>
        </w:rPr>
        <w:t>/</w:t>
      </w:r>
      <w:r>
        <w:rPr>
          <w:rFonts w:cstheme="minorHAnsi"/>
          <w:noProof/>
          <w:sz w:val="28"/>
          <w:szCs w:val="28"/>
          <w:lang w:val="en-US"/>
        </w:rPr>
        <w:t>swagger</w:t>
      </w:r>
      <w:r w:rsidRPr="008505D5">
        <w:rPr>
          <w:rFonts w:cstheme="minorHAnsi"/>
          <w:noProof/>
          <w:sz w:val="28"/>
          <w:szCs w:val="28"/>
        </w:rPr>
        <w:t>-</w:t>
      </w:r>
      <w:r>
        <w:rPr>
          <w:rFonts w:cstheme="minorHAnsi"/>
          <w:noProof/>
          <w:sz w:val="28"/>
          <w:szCs w:val="28"/>
          <w:lang w:val="en-US"/>
        </w:rPr>
        <w:t>ui</w:t>
      </w:r>
      <w:r w:rsidRPr="008505D5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  <w:lang w:val="en-US"/>
        </w:rPr>
        <w:t>html</w:t>
      </w:r>
    </w:p>
    <w:p w:rsidR="00053C3B" w:rsidRPr="008505D5" w:rsidRDefault="00053C3B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config</w:t>
      </w:r>
      <w:r w:rsidRPr="008505D5">
        <w:rPr>
          <w:rFonts w:cstheme="minorHAnsi"/>
          <w:noProof/>
          <w:sz w:val="28"/>
          <w:szCs w:val="28"/>
        </w:rPr>
        <w:t>/</w:t>
      </w:r>
      <w:r>
        <w:rPr>
          <w:rFonts w:cstheme="minorHAnsi"/>
          <w:noProof/>
          <w:sz w:val="28"/>
          <w:szCs w:val="28"/>
          <w:lang w:val="en-US"/>
        </w:rPr>
        <w:t>package</w:t>
      </w:r>
      <w:r w:rsidRPr="008505D5">
        <w:rPr>
          <w:rFonts w:cstheme="minorHAnsi"/>
          <w:noProof/>
          <w:sz w:val="28"/>
          <w:szCs w:val="28"/>
        </w:rPr>
        <w:t xml:space="preserve"> – </w:t>
      </w:r>
      <w:r>
        <w:rPr>
          <w:rFonts w:cstheme="minorHAnsi"/>
          <w:noProof/>
          <w:sz w:val="28"/>
          <w:szCs w:val="28"/>
        </w:rPr>
        <w:t>вставить</w:t>
      </w:r>
      <w:r w:rsidRPr="008505D5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код</w:t>
      </w:r>
      <w:r w:rsidR="00013BEB" w:rsidRPr="008505D5">
        <w:rPr>
          <w:rFonts w:cstheme="minorHAnsi"/>
          <w:noProof/>
          <w:sz w:val="28"/>
          <w:szCs w:val="28"/>
        </w:rPr>
        <w:t xml:space="preserve"> </w:t>
      </w:r>
      <w:r w:rsidR="00013BEB">
        <w:rPr>
          <w:rFonts w:cstheme="minorHAnsi"/>
          <w:noProof/>
          <w:sz w:val="28"/>
          <w:szCs w:val="28"/>
          <w:lang w:val="en-US"/>
        </w:rPr>
        <w:t>corsfilter</w:t>
      </w:r>
      <w:r w:rsidR="00013BEB" w:rsidRPr="008505D5">
        <w:rPr>
          <w:rFonts w:cstheme="minorHAnsi"/>
          <w:noProof/>
          <w:sz w:val="28"/>
          <w:szCs w:val="28"/>
        </w:rPr>
        <w:t>.</w:t>
      </w:r>
      <w:r w:rsidR="00013BEB">
        <w:rPr>
          <w:rFonts w:cstheme="minorHAnsi"/>
          <w:noProof/>
          <w:sz w:val="28"/>
          <w:szCs w:val="28"/>
          <w:lang w:val="en-US"/>
        </w:rPr>
        <w:t>java</w:t>
      </w:r>
    </w:p>
    <w:p w:rsidR="0090594F" w:rsidRDefault="0090594F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t>ctrl(js), ctrl+shift+r(java)</w:t>
      </w:r>
    </w:p>
    <w:p w:rsidR="004317CC" w:rsidRDefault="004317CC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добавление</w:t>
      </w:r>
      <w:r w:rsidRPr="000C09BC">
        <w:rPr>
          <w:rFonts w:cstheme="minorHAnsi"/>
          <w:noProof/>
          <w:sz w:val="28"/>
          <w:szCs w:val="28"/>
        </w:rPr>
        <w:t xml:space="preserve">, </w:t>
      </w:r>
      <w:r>
        <w:rPr>
          <w:rFonts w:cstheme="minorHAnsi"/>
          <w:noProof/>
          <w:sz w:val="28"/>
          <w:szCs w:val="28"/>
        </w:rPr>
        <w:t>удаление</w:t>
      </w:r>
      <w:r w:rsidRPr="000C09BC">
        <w:rPr>
          <w:rFonts w:cstheme="minorHAnsi"/>
          <w:noProof/>
          <w:sz w:val="28"/>
          <w:szCs w:val="28"/>
        </w:rPr>
        <w:t xml:space="preserve">, </w:t>
      </w:r>
      <w:r>
        <w:rPr>
          <w:rFonts w:cstheme="minorHAnsi"/>
          <w:noProof/>
          <w:sz w:val="28"/>
          <w:szCs w:val="28"/>
        </w:rPr>
        <w:t>сменить статус</w:t>
      </w:r>
      <w:r w:rsidR="000C09BC">
        <w:rPr>
          <w:rFonts w:cstheme="minorHAnsi"/>
          <w:noProof/>
          <w:sz w:val="28"/>
          <w:szCs w:val="28"/>
        </w:rPr>
        <w:t xml:space="preserve"> + данные из бд подгружать</w:t>
      </w:r>
    </w:p>
    <w:p w:rsidR="00A01C27" w:rsidRPr="008505D5" w:rsidRDefault="00A01C27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CORS</w:t>
      </w:r>
    </w:p>
    <w:p w:rsidR="00A01C27" w:rsidRPr="00A01C27" w:rsidRDefault="00A01C27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Java</w:t>
      </w:r>
      <w:r w:rsidRPr="00A01C27">
        <w:rPr>
          <w:rFonts w:cstheme="minorHAnsi"/>
          <w:noProof/>
          <w:sz w:val="28"/>
          <w:szCs w:val="28"/>
        </w:rPr>
        <w:t>:</w:t>
      </w:r>
    </w:p>
    <w:p w:rsidR="00A01C27" w:rsidRDefault="00A01C27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 w:rsidRPr="00A01C27">
        <w:rPr>
          <w:rFonts w:cstheme="minorHAnsi"/>
          <w:noProof/>
          <w:sz w:val="28"/>
          <w:szCs w:val="28"/>
        </w:rPr>
        <w:t>@</w:t>
      </w:r>
      <w:r>
        <w:rPr>
          <w:rFonts w:cstheme="minorHAnsi"/>
          <w:noProof/>
          <w:sz w:val="28"/>
          <w:szCs w:val="28"/>
          <w:lang w:val="en-US"/>
        </w:rPr>
        <w:t>Component</w:t>
      </w:r>
      <w:r w:rsidRPr="00A01C27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 xml:space="preserve">вызывает создание </w:t>
      </w:r>
      <w:r>
        <w:rPr>
          <w:rFonts w:cstheme="minorHAnsi"/>
          <w:noProof/>
          <w:sz w:val="28"/>
          <w:szCs w:val="28"/>
          <w:lang w:val="en-US"/>
        </w:rPr>
        <w:t>bin</w:t>
      </w:r>
      <w:r w:rsidRPr="00A01C27">
        <w:rPr>
          <w:rFonts w:cstheme="minorHAnsi"/>
          <w:noProof/>
          <w:sz w:val="28"/>
          <w:szCs w:val="28"/>
        </w:rPr>
        <w:t xml:space="preserve"> =&gt; </w:t>
      </w:r>
      <w:r>
        <w:rPr>
          <w:rFonts w:cstheme="minorHAnsi"/>
          <w:noProof/>
          <w:sz w:val="28"/>
          <w:szCs w:val="28"/>
        </w:rPr>
        <w:t>класс создается и вызываются его методы</w:t>
      </w:r>
    </w:p>
    <w:p w:rsidR="00A01C27" w:rsidRDefault="00A01C27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CorsRegistry, </w:t>
      </w:r>
      <w:r w:rsidR="00237CE3">
        <w:rPr>
          <w:rFonts w:cstheme="minorHAnsi"/>
          <w:noProof/>
          <w:sz w:val="28"/>
          <w:szCs w:val="28"/>
          <w:lang w:val="en-US"/>
        </w:rPr>
        <w:t>WebMVcConfigurer</w:t>
      </w:r>
    </w:p>
    <w:p w:rsidR="008505D5" w:rsidRPr="006D65DC" w:rsidRDefault="008505D5" w:rsidP="008505D5">
      <w:pPr>
        <w:pStyle w:val="11"/>
        <w:rPr>
          <w:noProof/>
        </w:rPr>
      </w:pPr>
      <w:r>
        <w:rPr>
          <w:noProof/>
          <w:lang w:bidi="ru-RU"/>
        </w:rPr>
        <w:lastRenderedPageBreak/>
        <w:t>8 занятие</w:t>
      </w:r>
      <w:r w:rsidRPr="00627BCA">
        <w:rPr>
          <w:noProof/>
          <w:lang w:bidi="ru-RU"/>
        </w:rPr>
        <w:t xml:space="preserve"> </w:t>
      </w:r>
      <w:r>
        <w:rPr>
          <w:noProof/>
          <w:lang w:val="en-US" w:bidi="ru-RU"/>
        </w:rPr>
        <w:t>Docker</w:t>
      </w:r>
    </w:p>
    <w:p w:rsidR="008505D5" w:rsidRDefault="00462749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Технология виртуализации</w:t>
      </w:r>
    </w:p>
    <w:p w:rsidR="00462749" w:rsidRPr="00A1363D" w:rsidRDefault="00462749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Vmware</w:t>
      </w:r>
    </w:p>
    <w:p w:rsidR="00462749" w:rsidRPr="00A1363D" w:rsidRDefault="00462749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Xen</w:t>
      </w:r>
    </w:p>
    <w:p w:rsidR="00462749" w:rsidRPr="00A1363D" w:rsidRDefault="00A1363D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t>Vb</w:t>
      </w:r>
    </w:p>
    <w:p w:rsidR="00A1363D" w:rsidRDefault="00A1363D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Запускается </w:t>
      </w:r>
      <w:r>
        <w:rPr>
          <w:rFonts w:cstheme="minorHAnsi"/>
          <w:noProof/>
          <w:sz w:val="28"/>
          <w:szCs w:val="28"/>
          <w:lang w:val="en-US"/>
        </w:rPr>
        <w:t>image</w:t>
      </w:r>
      <w:r w:rsidRPr="00A1363D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ОС в контейнерах</w:t>
      </w:r>
    </w:p>
    <w:p w:rsidR="00A1363D" w:rsidRDefault="00A1363D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t xml:space="preserve">Сохранение состояния в контейнерх через </w:t>
      </w:r>
      <w:r>
        <w:rPr>
          <w:rFonts w:cstheme="minorHAnsi"/>
          <w:noProof/>
          <w:sz w:val="28"/>
          <w:szCs w:val="28"/>
          <w:lang w:val="en-US"/>
        </w:rPr>
        <w:t>config</w:t>
      </w:r>
    </w:p>
    <w:p w:rsidR="00A1363D" w:rsidRPr="00117123" w:rsidRDefault="00A1363D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Docker</w:t>
      </w:r>
      <w:r w:rsidRPr="00A1363D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hub</w:t>
      </w:r>
      <w:r w:rsidRPr="00A1363D">
        <w:rPr>
          <w:rFonts w:cstheme="minorHAnsi"/>
          <w:noProof/>
          <w:sz w:val="28"/>
          <w:szCs w:val="28"/>
          <w:lang w:val="en-US"/>
        </w:rPr>
        <w:t xml:space="preserve"> – </w:t>
      </w:r>
      <w:r>
        <w:rPr>
          <w:rFonts w:cstheme="minorHAnsi"/>
          <w:noProof/>
          <w:sz w:val="28"/>
          <w:szCs w:val="28"/>
          <w:lang w:val="en-US"/>
        </w:rPr>
        <w:t>docker</w:t>
      </w:r>
      <w:r w:rsidRPr="00A1363D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register</w:t>
      </w:r>
      <w:r w:rsidRPr="00A1363D">
        <w:rPr>
          <w:rFonts w:cstheme="minorHAnsi"/>
          <w:noProof/>
          <w:sz w:val="28"/>
          <w:szCs w:val="28"/>
          <w:lang w:val="en-US"/>
        </w:rPr>
        <w:t xml:space="preserve"> – </w:t>
      </w:r>
      <w:r>
        <w:rPr>
          <w:rFonts w:cstheme="minorHAnsi"/>
          <w:noProof/>
          <w:sz w:val="28"/>
          <w:szCs w:val="28"/>
        </w:rPr>
        <w:t>содержит</w:t>
      </w:r>
      <w:r w:rsidRPr="00A1363D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готовые</w:t>
      </w:r>
      <w:r w:rsidRPr="00A1363D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образцы</w:t>
      </w:r>
      <w:r w:rsidRPr="00A1363D">
        <w:rPr>
          <w:rFonts w:cstheme="minorHAnsi"/>
          <w:noProof/>
          <w:sz w:val="28"/>
          <w:szCs w:val="28"/>
          <w:lang w:val="en-US"/>
        </w:rPr>
        <w:t xml:space="preserve"> (</w:t>
      </w:r>
      <w:r>
        <w:rPr>
          <w:rFonts w:cstheme="minorHAnsi"/>
          <w:noProof/>
          <w:sz w:val="28"/>
          <w:szCs w:val="28"/>
        </w:rPr>
        <w:t>альпайны</w:t>
      </w:r>
      <w:r w:rsidRPr="00A1363D">
        <w:rPr>
          <w:rFonts w:cstheme="minorHAnsi"/>
          <w:noProof/>
          <w:sz w:val="28"/>
          <w:szCs w:val="28"/>
          <w:lang w:val="en-US"/>
        </w:rPr>
        <w:t>)</w:t>
      </w:r>
      <w:r w:rsidR="00117123" w:rsidRPr="00117123">
        <w:rPr>
          <w:rFonts w:cstheme="minorHAnsi"/>
          <w:noProof/>
          <w:sz w:val="28"/>
          <w:szCs w:val="28"/>
          <w:lang w:val="en-US"/>
        </w:rPr>
        <w:t xml:space="preserve"> (</w:t>
      </w:r>
      <w:r w:rsidR="00117123">
        <w:rPr>
          <w:rFonts w:cstheme="minorHAnsi"/>
          <w:noProof/>
          <w:sz w:val="28"/>
          <w:szCs w:val="28"/>
          <w:lang w:val="en-US"/>
        </w:rPr>
        <w:t xml:space="preserve">or nexus) </w:t>
      </w:r>
    </w:p>
    <w:p w:rsidR="00A1363D" w:rsidRDefault="00A1363D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Dockerfile </w:t>
      </w:r>
      <w:r>
        <w:rPr>
          <w:rFonts w:cstheme="minorHAnsi"/>
          <w:noProof/>
          <w:sz w:val="28"/>
          <w:szCs w:val="28"/>
        </w:rPr>
        <w:t xml:space="preserve">управляется </w:t>
      </w:r>
      <w:r>
        <w:rPr>
          <w:rFonts w:cstheme="minorHAnsi"/>
          <w:noProof/>
          <w:sz w:val="28"/>
          <w:szCs w:val="28"/>
          <w:lang w:val="en-US"/>
        </w:rPr>
        <w:t>docker compose</w:t>
      </w:r>
    </w:p>
    <w:p w:rsidR="00551F46" w:rsidRDefault="00551F46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TODO</w:t>
      </w:r>
    </w:p>
    <w:p w:rsidR="00551F46" w:rsidRDefault="00551F46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t xml:space="preserve">Почитать про </w:t>
      </w:r>
      <w:r>
        <w:rPr>
          <w:rFonts w:cstheme="minorHAnsi"/>
          <w:noProof/>
          <w:sz w:val="28"/>
          <w:szCs w:val="28"/>
          <w:lang w:val="en-US"/>
        </w:rPr>
        <w:t>kubernetes</w:t>
      </w:r>
    </w:p>
    <w:p w:rsidR="00551F46" w:rsidRDefault="00551F46" w:rsidP="00ED4BE5">
      <w:pPr>
        <w:pStyle w:val="afb"/>
        <w:ind w:left="360"/>
        <w:jc w:val="left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В каждом контейнере – ОС</w:t>
      </w:r>
    </w:p>
    <w:p w:rsidR="00F660B0" w:rsidRDefault="00F660B0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Ipconfig</w:t>
      </w:r>
    </w:p>
    <w:p w:rsidR="001C6515" w:rsidRDefault="001C6515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docker build -t todo-front:latest .</w:t>
      </w:r>
    </w:p>
    <w:p w:rsidR="00113400" w:rsidRPr="00C57137" w:rsidRDefault="00113400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docker run </w:t>
      </w:r>
      <w:r w:rsidR="00C57137">
        <w:rPr>
          <w:rFonts w:cstheme="minorHAnsi"/>
          <w:noProof/>
          <w:sz w:val="28"/>
          <w:szCs w:val="28"/>
          <w:lang w:val="en-US"/>
        </w:rPr>
        <w:t>--name=todo-front -p 3000:3000</w:t>
      </w:r>
      <w:r w:rsidR="00F737AB">
        <w:rPr>
          <w:rFonts w:cstheme="minorHAnsi"/>
          <w:noProof/>
          <w:sz w:val="28"/>
          <w:szCs w:val="28"/>
          <w:lang w:val="en-US"/>
        </w:rPr>
        <w:t xml:space="preserve"> todo-front:latest</w:t>
      </w:r>
    </w:p>
    <w:p w:rsidR="00487F42" w:rsidRDefault="00487F42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/*</w:t>
      </w:r>
    </w:p>
    <w:p w:rsidR="00487F42" w:rsidRPr="00C57137" w:rsidRDefault="00487F42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docker pull  - </w:t>
      </w:r>
      <w:r>
        <w:rPr>
          <w:rFonts w:cstheme="minorHAnsi"/>
          <w:noProof/>
          <w:sz w:val="28"/>
          <w:szCs w:val="28"/>
        </w:rPr>
        <w:t>с</w:t>
      </w:r>
      <w:r w:rsidRPr="00C57137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репозитория</w:t>
      </w:r>
    </w:p>
    <w:p w:rsidR="00487F42" w:rsidRPr="00C57137" w:rsidRDefault="00487F42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 w:rsidRPr="00C57137">
        <w:rPr>
          <w:rFonts w:cstheme="minorHAnsi"/>
          <w:noProof/>
          <w:sz w:val="28"/>
          <w:szCs w:val="28"/>
          <w:lang w:val="en-US"/>
        </w:rPr>
        <w:t>*/</w:t>
      </w:r>
    </w:p>
    <w:p w:rsidR="00117464" w:rsidRDefault="001C6515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 </w:t>
      </w:r>
      <w:r w:rsidR="00F12368">
        <w:rPr>
          <w:rFonts w:cstheme="minorHAnsi"/>
          <w:noProof/>
          <w:sz w:val="28"/>
          <w:szCs w:val="28"/>
          <w:lang w:val="en-US"/>
        </w:rPr>
        <w:t>build 4052</w:t>
      </w:r>
      <w:r w:rsidR="00FB49EE">
        <w:rPr>
          <w:rFonts w:cstheme="minorHAnsi"/>
          <w:noProof/>
          <w:sz w:val="28"/>
          <w:szCs w:val="28"/>
          <w:lang w:val="en-US"/>
        </w:rPr>
        <w:t>4192</w:t>
      </w:r>
    </w:p>
    <w:p w:rsidR="00117464" w:rsidRDefault="00117464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docker-compose -v</w:t>
      </w:r>
    </w:p>
    <w:p w:rsidR="00DF2562" w:rsidRPr="00DF2562" w:rsidRDefault="00117464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image </w:t>
      </w:r>
      <w:r>
        <w:rPr>
          <w:rFonts w:cstheme="minorHAnsi"/>
          <w:noProof/>
          <w:sz w:val="28"/>
          <w:szCs w:val="28"/>
        </w:rPr>
        <w:t>можно</w:t>
      </w:r>
      <w:r w:rsidRPr="00DF2562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задавать</w:t>
      </w:r>
      <w:r w:rsidRPr="00DF2562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ссылкой</w:t>
      </w:r>
    </w:p>
    <w:p w:rsidR="00F660B0" w:rsidRPr="00D30152" w:rsidRDefault="00DF2562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docker-compose up</w:t>
      </w:r>
      <w:r w:rsidR="00F12368">
        <w:rPr>
          <w:rFonts w:cstheme="minorHAnsi"/>
          <w:noProof/>
          <w:sz w:val="28"/>
          <w:szCs w:val="28"/>
          <w:lang w:val="en-US"/>
        </w:rPr>
        <w:t xml:space="preserve"> </w:t>
      </w:r>
      <w:r w:rsidR="00D30152">
        <w:rPr>
          <w:rFonts w:cstheme="minorHAnsi"/>
          <w:noProof/>
          <w:sz w:val="28"/>
          <w:szCs w:val="28"/>
          <w:lang w:val="en-US"/>
        </w:rPr>
        <w:t xml:space="preserve">– </w:t>
      </w:r>
      <w:r w:rsidR="00D30152">
        <w:rPr>
          <w:rFonts w:cstheme="minorHAnsi"/>
          <w:noProof/>
          <w:sz w:val="28"/>
          <w:szCs w:val="28"/>
        </w:rPr>
        <w:t>если</w:t>
      </w:r>
      <w:r w:rsidR="00D30152" w:rsidRPr="00D30152">
        <w:rPr>
          <w:rFonts w:cstheme="minorHAnsi"/>
          <w:noProof/>
          <w:sz w:val="28"/>
          <w:szCs w:val="28"/>
          <w:lang w:val="en-US"/>
        </w:rPr>
        <w:t xml:space="preserve"> </w:t>
      </w:r>
      <w:r w:rsidR="00D30152">
        <w:rPr>
          <w:rFonts w:cstheme="minorHAnsi"/>
          <w:noProof/>
          <w:sz w:val="28"/>
          <w:szCs w:val="28"/>
        </w:rPr>
        <w:t>изменить</w:t>
      </w:r>
      <w:r w:rsidR="00D30152" w:rsidRPr="00D30152">
        <w:rPr>
          <w:rFonts w:cstheme="minorHAnsi"/>
          <w:noProof/>
          <w:sz w:val="28"/>
          <w:szCs w:val="28"/>
          <w:lang w:val="en-US"/>
        </w:rPr>
        <w:t xml:space="preserve"> </w:t>
      </w:r>
      <w:r w:rsidR="00D30152">
        <w:rPr>
          <w:rFonts w:cstheme="minorHAnsi"/>
          <w:noProof/>
          <w:sz w:val="28"/>
          <w:szCs w:val="28"/>
        </w:rPr>
        <w:t>файлы</w:t>
      </w:r>
      <w:r w:rsidR="00D30152" w:rsidRPr="00D30152">
        <w:rPr>
          <w:rFonts w:cstheme="minorHAnsi"/>
          <w:noProof/>
          <w:sz w:val="28"/>
          <w:szCs w:val="28"/>
          <w:lang w:val="en-US"/>
        </w:rPr>
        <w:t xml:space="preserve"> =</w:t>
      </w:r>
      <w:r w:rsidR="00D30152">
        <w:rPr>
          <w:rFonts w:cstheme="minorHAnsi"/>
          <w:noProof/>
          <w:sz w:val="28"/>
          <w:szCs w:val="28"/>
          <w:lang w:val="en-US"/>
        </w:rPr>
        <w:t>&gt; building</w:t>
      </w:r>
    </w:p>
    <w:p w:rsidR="00D30152" w:rsidRDefault="00D30152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docker ps -a</w:t>
      </w:r>
    </w:p>
    <w:p w:rsidR="008D0E95" w:rsidRDefault="008D0E95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</w:p>
    <w:p w:rsidR="008D0E95" w:rsidRDefault="008D0E95" w:rsidP="008D0E9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 xml:space="preserve">mvn clean package – build java </w:t>
      </w:r>
      <w:r>
        <w:rPr>
          <w:rFonts w:cstheme="minorHAnsi"/>
          <w:noProof/>
          <w:sz w:val="28"/>
          <w:szCs w:val="28"/>
        </w:rPr>
        <w:t>приложения</w:t>
      </w:r>
      <w:r w:rsidRPr="008D0E95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в</w:t>
      </w:r>
      <w:r w:rsidRPr="008D0E95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jar</w:t>
      </w:r>
    </w:p>
    <w:p w:rsidR="005A3C99" w:rsidRDefault="005A3C99" w:rsidP="008D0E9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MAVEN</w:t>
      </w:r>
      <w:r w:rsidRPr="00B841E6">
        <w:rPr>
          <w:rFonts w:cstheme="minorHAnsi"/>
          <w:noProof/>
          <w:sz w:val="28"/>
          <w:szCs w:val="28"/>
          <w:lang w:val="en-US"/>
        </w:rPr>
        <w:t>_</w:t>
      </w:r>
      <w:r>
        <w:rPr>
          <w:rFonts w:cstheme="minorHAnsi"/>
          <w:noProof/>
          <w:sz w:val="28"/>
          <w:szCs w:val="28"/>
          <w:lang w:val="en-US"/>
        </w:rPr>
        <w:t>HOME</w:t>
      </w:r>
      <w:r w:rsidRPr="00B841E6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системная</w:t>
      </w:r>
      <w:r w:rsidRPr="00B841E6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переменная</w:t>
      </w:r>
      <w:r w:rsidR="00B841E6" w:rsidRPr="00B841E6">
        <w:rPr>
          <w:rFonts w:cstheme="minorHAnsi"/>
          <w:noProof/>
          <w:sz w:val="28"/>
          <w:szCs w:val="28"/>
          <w:lang w:val="en-US"/>
        </w:rPr>
        <w:t xml:space="preserve">, </w:t>
      </w:r>
      <w:r w:rsidR="00B841E6">
        <w:rPr>
          <w:rFonts w:cstheme="minorHAnsi"/>
          <w:noProof/>
          <w:sz w:val="28"/>
          <w:szCs w:val="28"/>
          <w:lang w:val="en-US"/>
        </w:rPr>
        <w:t>Path</w:t>
      </w:r>
      <w:r w:rsidR="00B841E6" w:rsidRPr="00B841E6">
        <w:rPr>
          <w:rFonts w:cstheme="minorHAnsi"/>
          <w:noProof/>
          <w:sz w:val="28"/>
          <w:szCs w:val="28"/>
          <w:lang w:val="en-US"/>
        </w:rPr>
        <w:t xml:space="preserve"> %</w:t>
      </w:r>
      <w:r w:rsidR="00B841E6">
        <w:rPr>
          <w:rFonts w:cstheme="minorHAnsi"/>
          <w:noProof/>
          <w:sz w:val="28"/>
          <w:szCs w:val="28"/>
          <w:lang w:val="en-US"/>
        </w:rPr>
        <w:t>MAVEN</w:t>
      </w:r>
      <w:r w:rsidR="00B841E6" w:rsidRPr="00B841E6">
        <w:rPr>
          <w:rFonts w:cstheme="minorHAnsi"/>
          <w:noProof/>
          <w:sz w:val="28"/>
          <w:szCs w:val="28"/>
          <w:lang w:val="en-US"/>
        </w:rPr>
        <w:t>_</w:t>
      </w:r>
      <w:r w:rsidR="00B841E6">
        <w:rPr>
          <w:rFonts w:cstheme="minorHAnsi"/>
          <w:noProof/>
          <w:sz w:val="28"/>
          <w:szCs w:val="28"/>
          <w:lang w:val="en-US"/>
        </w:rPr>
        <w:t>HOME%\bin</w:t>
      </w:r>
    </w:p>
    <w:p w:rsidR="00894753" w:rsidRPr="00B841E6" w:rsidRDefault="00894753" w:rsidP="008E3215">
      <w:pPr>
        <w:pStyle w:val="afb"/>
        <w:tabs>
          <w:tab w:val="left" w:pos="3480"/>
        </w:tabs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docker-compose stop</w:t>
      </w:r>
      <w:r w:rsidR="008E3215">
        <w:rPr>
          <w:rFonts w:cstheme="minorHAnsi"/>
          <w:noProof/>
          <w:sz w:val="28"/>
          <w:szCs w:val="28"/>
          <w:lang w:val="en-US"/>
        </w:rPr>
        <w:tab/>
      </w:r>
    </w:p>
    <w:p w:rsidR="00551F46" w:rsidRDefault="008E3215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ci/cd</w:t>
      </w:r>
    </w:p>
    <w:p w:rsidR="00E46291" w:rsidRDefault="00E46291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t>TODO:</w:t>
      </w:r>
    </w:p>
    <w:p w:rsidR="00E46291" w:rsidRPr="007F3C93" w:rsidRDefault="00E46291" w:rsidP="00ED4BE5">
      <w:pPr>
        <w:pStyle w:val="afb"/>
        <w:ind w:left="360"/>
        <w:jc w:val="left"/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t>Почитать</w:t>
      </w:r>
      <w:r w:rsidRPr="007F3C93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</w:rPr>
        <w:t>про</w:t>
      </w:r>
      <w:r w:rsidRPr="007F3C93">
        <w:rPr>
          <w:rFonts w:cstheme="minorHAnsi"/>
          <w:noProof/>
          <w:sz w:val="28"/>
          <w:szCs w:val="28"/>
          <w:lang w:val="en-US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gitlab</w:t>
      </w:r>
      <w:r w:rsidRPr="007F3C93">
        <w:rPr>
          <w:rFonts w:cstheme="minorHAnsi"/>
          <w:noProof/>
          <w:sz w:val="28"/>
          <w:szCs w:val="28"/>
          <w:lang w:val="en-US"/>
        </w:rPr>
        <w:t>-</w:t>
      </w:r>
      <w:r>
        <w:rPr>
          <w:rFonts w:cstheme="minorHAnsi"/>
          <w:noProof/>
          <w:sz w:val="28"/>
          <w:szCs w:val="28"/>
          <w:lang w:val="en-US"/>
        </w:rPr>
        <w:t>ci</w:t>
      </w:r>
      <w:r w:rsidRPr="007F3C93">
        <w:rPr>
          <w:rFonts w:cstheme="minorHAnsi"/>
          <w:noProof/>
          <w:sz w:val="28"/>
          <w:szCs w:val="28"/>
          <w:lang w:val="en-US"/>
        </w:rPr>
        <w:t>.</w:t>
      </w:r>
      <w:r>
        <w:rPr>
          <w:rFonts w:cstheme="minorHAnsi"/>
          <w:noProof/>
          <w:sz w:val="28"/>
          <w:szCs w:val="28"/>
          <w:lang w:val="en-US"/>
        </w:rPr>
        <w:t>y</w:t>
      </w:r>
      <w:bookmarkStart w:id="1" w:name="_GoBack"/>
      <w:bookmarkEnd w:id="1"/>
      <w:r>
        <w:rPr>
          <w:rFonts w:cstheme="minorHAnsi"/>
          <w:noProof/>
          <w:sz w:val="28"/>
          <w:szCs w:val="28"/>
          <w:lang w:val="en-US"/>
        </w:rPr>
        <w:t>ml</w:t>
      </w:r>
      <w:r w:rsidR="007F3C93" w:rsidRPr="007F3C93">
        <w:rPr>
          <w:rFonts w:cstheme="minorHAnsi"/>
          <w:noProof/>
          <w:sz w:val="28"/>
          <w:szCs w:val="28"/>
          <w:lang w:val="en-US"/>
        </w:rPr>
        <w:t xml:space="preserve">, </w:t>
      </w:r>
      <w:r w:rsidR="007F3C93">
        <w:rPr>
          <w:rFonts w:cstheme="minorHAnsi"/>
          <w:noProof/>
          <w:sz w:val="28"/>
          <w:szCs w:val="28"/>
          <w:lang w:val="en-US"/>
        </w:rPr>
        <w:t>runner</w:t>
      </w:r>
      <w:r w:rsidR="007F3C93" w:rsidRPr="007F3C93">
        <w:rPr>
          <w:rFonts w:cstheme="minorHAnsi"/>
          <w:noProof/>
          <w:sz w:val="28"/>
          <w:szCs w:val="28"/>
          <w:lang w:val="en-US"/>
        </w:rPr>
        <w:t xml:space="preserve">, </w:t>
      </w:r>
      <w:r w:rsidR="007F3C93">
        <w:rPr>
          <w:rFonts w:cstheme="minorHAnsi"/>
          <w:noProof/>
          <w:sz w:val="28"/>
          <w:szCs w:val="28"/>
          <w:lang w:val="en-US"/>
        </w:rPr>
        <w:t>pipline(</w:t>
      </w:r>
      <w:r w:rsidR="007F3C93">
        <w:rPr>
          <w:rFonts w:cstheme="minorHAnsi"/>
          <w:noProof/>
          <w:sz w:val="28"/>
          <w:szCs w:val="28"/>
        </w:rPr>
        <w:t>ветка</w:t>
      </w:r>
      <w:r w:rsidR="007F3C93" w:rsidRPr="007F3C93">
        <w:rPr>
          <w:rFonts w:cstheme="minorHAnsi"/>
          <w:noProof/>
          <w:sz w:val="28"/>
          <w:szCs w:val="28"/>
          <w:lang w:val="en-US"/>
        </w:rPr>
        <w:t>)</w:t>
      </w:r>
      <w:r w:rsidR="007F3C93">
        <w:rPr>
          <w:rFonts w:cstheme="minorHAnsi"/>
          <w:noProof/>
          <w:sz w:val="28"/>
          <w:szCs w:val="28"/>
          <w:lang w:val="en-US"/>
        </w:rPr>
        <w:t>, job</w:t>
      </w:r>
    </w:p>
    <w:sectPr w:rsidR="00E46291" w:rsidRPr="007F3C93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3A2" w:rsidRDefault="00F823A2">
      <w:pPr>
        <w:spacing w:line="240" w:lineRule="auto"/>
      </w:pPr>
      <w:r>
        <w:separator/>
      </w:r>
    </w:p>
  </w:endnote>
  <w:endnote w:type="continuationSeparator" w:id="0">
    <w:p w:rsidR="00F823A2" w:rsidRDefault="00F82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3A2" w:rsidRDefault="00F823A2">
      <w:pPr>
        <w:spacing w:line="240" w:lineRule="auto"/>
      </w:pPr>
      <w:r>
        <w:separator/>
      </w:r>
    </w:p>
  </w:footnote>
  <w:footnote w:type="continuationSeparator" w:id="0">
    <w:p w:rsidR="00F823A2" w:rsidRDefault="00F823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231D3"/>
    <w:multiLevelType w:val="multilevel"/>
    <w:tmpl w:val="58E4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1930A1"/>
    <w:multiLevelType w:val="multilevel"/>
    <w:tmpl w:val="76B2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4D226C"/>
    <w:multiLevelType w:val="hybridMultilevel"/>
    <w:tmpl w:val="1E4CC63E"/>
    <w:lvl w:ilvl="0" w:tplc="5188306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4268E"/>
    <w:multiLevelType w:val="multilevel"/>
    <w:tmpl w:val="78A8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8"/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3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0C"/>
    <w:rsid w:val="00013BEB"/>
    <w:rsid w:val="000150E9"/>
    <w:rsid w:val="00030E3C"/>
    <w:rsid w:val="0005015F"/>
    <w:rsid w:val="00053C3B"/>
    <w:rsid w:val="00072D27"/>
    <w:rsid w:val="00074944"/>
    <w:rsid w:val="00083C22"/>
    <w:rsid w:val="00086E87"/>
    <w:rsid w:val="000871A8"/>
    <w:rsid w:val="000A036B"/>
    <w:rsid w:val="000B4A68"/>
    <w:rsid w:val="000C09BC"/>
    <w:rsid w:val="000D0E4A"/>
    <w:rsid w:val="000E02CE"/>
    <w:rsid w:val="000E28AA"/>
    <w:rsid w:val="000F11B9"/>
    <w:rsid w:val="000F55A8"/>
    <w:rsid w:val="00101E8C"/>
    <w:rsid w:val="00102341"/>
    <w:rsid w:val="00105960"/>
    <w:rsid w:val="001073CE"/>
    <w:rsid w:val="00113400"/>
    <w:rsid w:val="00117123"/>
    <w:rsid w:val="00117464"/>
    <w:rsid w:val="00121553"/>
    <w:rsid w:val="00131CAB"/>
    <w:rsid w:val="0014319C"/>
    <w:rsid w:val="001B79EB"/>
    <w:rsid w:val="001C6515"/>
    <w:rsid w:val="001D091B"/>
    <w:rsid w:val="001D0BD1"/>
    <w:rsid w:val="001D4325"/>
    <w:rsid w:val="002017AC"/>
    <w:rsid w:val="00210E1D"/>
    <w:rsid w:val="002359ED"/>
    <w:rsid w:val="00237CE3"/>
    <w:rsid w:val="00252520"/>
    <w:rsid w:val="002625F9"/>
    <w:rsid w:val="002631F7"/>
    <w:rsid w:val="0026484A"/>
    <w:rsid w:val="0026504D"/>
    <w:rsid w:val="00276926"/>
    <w:rsid w:val="002A67C8"/>
    <w:rsid w:val="002B40B7"/>
    <w:rsid w:val="002B6A57"/>
    <w:rsid w:val="002C5D75"/>
    <w:rsid w:val="002E1048"/>
    <w:rsid w:val="00301789"/>
    <w:rsid w:val="00304E7C"/>
    <w:rsid w:val="00314AC4"/>
    <w:rsid w:val="00325194"/>
    <w:rsid w:val="00336E73"/>
    <w:rsid w:val="00353C76"/>
    <w:rsid w:val="003728E3"/>
    <w:rsid w:val="00384707"/>
    <w:rsid w:val="00387A23"/>
    <w:rsid w:val="003962D3"/>
    <w:rsid w:val="003A33B0"/>
    <w:rsid w:val="003C7D9D"/>
    <w:rsid w:val="003E3A63"/>
    <w:rsid w:val="004317CC"/>
    <w:rsid w:val="00457BEB"/>
    <w:rsid w:val="00461B2E"/>
    <w:rsid w:val="00462749"/>
    <w:rsid w:val="00482CFC"/>
    <w:rsid w:val="00487996"/>
    <w:rsid w:val="00487F42"/>
    <w:rsid w:val="00491910"/>
    <w:rsid w:val="004A3D03"/>
    <w:rsid w:val="004B491B"/>
    <w:rsid w:val="004B6D7F"/>
    <w:rsid w:val="004D785F"/>
    <w:rsid w:val="004E744B"/>
    <w:rsid w:val="004E7A51"/>
    <w:rsid w:val="004F7760"/>
    <w:rsid w:val="00520AC9"/>
    <w:rsid w:val="005252A6"/>
    <w:rsid w:val="00545F8D"/>
    <w:rsid w:val="00551F46"/>
    <w:rsid w:val="0056016C"/>
    <w:rsid w:val="00594254"/>
    <w:rsid w:val="00594D20"/>
    <w:rsid w:val="005A3C99"/>
    <w:rsid w:val="005B6EB8"/>
    <w:rsid w:val="005E193C"/>
    <w:rsid w:val="00610FC1"/>
    <w:rsid w:val="00614CAB"/>
    <w:rsid w:val="00627BCA"/>
    <w:rsid w:val="0063081C"/>
    <w:rsid w:val="00633BC0"/>
    <w:rsid w:val="00661DE5"/>
    <w:rsid w:val="006706DE"/>
    <w:rsid w:val="00680490"/>
    <w:rsid w:val="00681254"/>
    <w:rsid w:val="00681322"/>
    <w:rsid w:val="0069487E"/>
    <w:rsid w:val="006A648B"/>
    <w:rsid w:val="006B0B82"/>
    <w:rsid w:val="006B65A9"/>
    <w:rsid w:val="006B7EF2"/>
    <w:rsid w:val="006C3B5F"/>
    <w:rsid w:val="006D3A72"/>
    <w:rsid w:val="006D65DC"/>
    <w:rsid w:val="006F53EE"/>
    <w:rsid w:val="006F740A"/>
    <w:rsid w:val="00717507"/>
    <w:rsid w:val="007263B8"/>
    <w:rsid w:val="00726D9C"/>
    <w:rsid w:val="00726F2C"/>
    <w:rsid w:val="00736D30"/>
    <w:rsid w:val="007417BB"/>
    <w:rsid w:val="00742FF3"/>
    <w:rsid w:val="0076311B"/>
    <w:rsid w:val="007665A3"/>
    <w:rsid w:val="00794B27"/>
    <w:rsid w:val="007A0CA7"/>
    <w:rsid w:val="007A329F"/>
    <w:rsid w:val="007A73CB"/>
    <w:rsid w:val="007A7846"/>
    <w:rsid w:val="007B2795"/>
    <w:rsid w:val="007C6904"/>
    <w:rsid w:val="007F3C93"/>
    <w:rsid w:val="007F66F5"/>
    <w:rsid w:val="00812400"/>
    <w:rsid w:val="008155CB"/>
    <w:rsid w:val="0082203C"/>
    <w:rsid w:val="008360A8"/>
    <w:rsid w:val="008416E0"/>
    <w:rsid w:val="00841A6F"/>
    <w:rsid w:val="008505D5"/>
    <w:rsid w:val="00852EF9"/>
    <w:rsid w:val="008543B2"/>
    <w:rsid w:val="00894753"/>
    <w:rsid w:val="00894FA5"/>
    <w:rsid w:val="00897BFF"/>
    <w:rsid w:val="008C61B9"/>
    <w:rsid w:val="008D0E95"/>
    <w:rsid w:val="008E3215"/>
    <w:rsid w:val="00904565"/>
    <w:rsid w:val="0090594F"/>
    <w:rsid w:val="00912477"/>
    <w:rsid w:val="009139AF"/>
    <w:rsid w:val="00943B06"/>
    <w:rsid w:val="00945864"/>
    <w:rsid w:val="009853E9"/>
    <w:rsid w:val="00990D99"/>
    <w:rsid w:val="00996E16"/>
    <w:rsid w:val="009B69C5"/>
    <w:rsid w:val="009D5779"/>
    <w:rsid w:val="009E7F00"/>
    <w:rsid w:val="009F72A7"/>
    <w:rsid w:val="00A01C27"/>
    <w:rsid w:val="00A119D9"/>
    <w:rsid w:val="00A1309F"/>
    <w:rsid w:val="00A1363D"/>
    <w:rsid w:val="00A21BED"/>
    <w:rsid w:val="00A27D99"/>
    <w:rsid w:val="00A60D92"/>
    <w:rsid w:val="00A866FF"/>
    <w:rsid w:val="00A86EAC"/>
    <w:rsid w:val="00A923E7"/>
    <w:rsid w:val="00AA661C"/>
    <w:rsid w:val="00AC2F58"/>
    <w:rsid w:val="00B31EB1"/>
    <w:rsid w:val="00B35A83"/>
    <w:rsid w:val="00B369B4"/>
    <w:rsid w:val="00B53817"/>
    <w:rsid w:val="00B61F85"/>
    <w:rsid w:val="00B841E6"/>
    <w:rsid w:val="00BA3CC7"/>
    <w:rsid w:val="00BF457D"/>
    <w:rsid w:val="00BF4775"/>
    <w:rsid w:val="00C07319"/>
    <w:rsid w:val="00C32494"/>
    <w:rsid w:val="00C40B65"/>
    <w:rsid w:val="00C57137"/>
    <w:rsid w:val="00CA0C45"/>
    <w:rsid w:val="00CA2CBC"/>
    <w:rsid w:val="00CC3AB0"/>
    <w:rsid w:val="00CE3B59"/>
    <w:rsid w:val="00CF12AE"/>
    <w:rsid w:val="00D0300C"/>
    <w:rsid w:val="00D1798D"/>
    <w:rsid w:val="00D30152"/>
    <w:rsid w:val="00D439A2"/>
    <w:rsid w:val="00D870CF"/>
    <w:rsid w:val="00D902A4"/>
    <w:rsid w:val="00DB2323"/>
    <w:rsid w:val="00DB331E"/>
    <w:rsid w:val="00DC4E21"/>
    <w:rsid w:val="00DC6998"/>
    <w:rsid w:val="00DD2AA0"/>
    <w:rsid w:val="00DD5358"/>
    <w:rsid w:val="00DF2562"/>
    <w:rsid w:val="00DF5D82"/>
    <w:rsid w:val="00E224A0"/>
    <w:rsid w:val="00E254F0"/>
    <w:rsid w:val="00E4313F"/>
    <w:rsid w:val="00E46291"/>
    <w:rsid w:val="00E51168"/>
    <w:rsid w:val="00E55B4B"/>
    <w:rsid w:val="00E72A21"/>
    <w:rsid w:val="00E7715A"/>
    <w:rsid w:val="00EA04BA"/>
    <w:rsid w:val="00EA2985"/>
    <w:rsid w:val="00EA792A"/>
    <w:rsid w:val="00EB2532"/>
    <w:rsid w:val="00EB700D"/>
    <w:rsid w:val="00ED4BE5"/>
    <w:rsid w:val="00F12368"/>
    <w:rsid w:val="00F33B83"/>
    <w:rsid w:val="00F41B42"/>
    <w:rsid w:val="00F54BD0"/>
    <w:rsid w:val="00F64F56"/>
    <w:rsid w:val="00F660B0"/>
    <w:rsid w:val="00F737AB"/>
    <w:rsid w:val="00F77F5D"/>
    <w:rsid w:val="00F823A2"/>
    <w:rsid w:val="00FA6DCB"/>
    <w:rsid w:val="00FB49EE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8AD8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4254"/>
  </w:style>
  <w:style w:type="paragraph" w:styleId="1">
    <w:name w:val="heading 1"/>
    <w:basedOn w:val="a1"/>
    <w:link w:val="10"/>
    <w:uiPriority w:val="5"/>
    <w:qFormat/>
    <w:rsid w:val="003A33B0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2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6"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2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0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5"/>
    <w:rsid w:val="003A33B0"/>
    <w:rPr>
      <w:rFonts w:asciiTheme="majorHAnsi" w:eastAsiaTheme="majorEastAsia" w:hAnsiTheme="majorHAnsi" w:cstheme="majorBidi"/>
      <w:color w:val="3B3838" w:themeColor="background2" w:themeShade="40"/>
      <w:kern w:val="28"/>
      <w:sz w:val="48"/>
      <w:szCs w:val="52"/>
      <w14:ligatures w14:val="standard"/>
      <w14:numForm w14:val="oldStyle"/>
    </w:rPr>
  </w:style>
  <w:style w:type="paragraph" w:styleId="a5">
    <w:name w:val="header"/>
    <w:basedOn w:val="a1"/>
    <w:link w:val="a6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6">
    <w:name w:val="Верхний колонтитул Знак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7">
    <w:name w:val="Title"/>
    <w:basedOn w:val="a1"/>
    <w:link w:val="a8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8">
    <w:name w:val="Заголовок Знак"/>
    <w:basedOn w:val="a2"/>
    <w:link w:val="a7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9">
    <w:name w:val="Subtitle"/>
    <w:basedOn w:val="a1"/>
    <w:next w:val="a1"/>
    <w:link w:val="aa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aa">
    <w:name w:val="Подзаголовок Знак"/>
    <w:basedOn w:val="a2"/>
    <w:link w:val="a9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b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d">
    <w:name w:val="footer"/>
    <w:basedOn w:val="a1"/>
    <w:link w:val="ae"/>
    <w:uiPriority w:val="99"/>
    <w:unhideWhenUsed/>
    <w:pPr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</w:style>
  <w:style w:type="character" w:styleId="af">
    <w:name w:val="Intense Emphasis"/>
    <w:basedOn w:val="a2"/>
    <w:uiPriority w:val="21"/>
    <w:qFormat/>
    <w:rPr>
      <w:i/>
      <w:iCs/>
      <w:color w:val="2B579A" w:themeColor="accent5"/>
    </w:rPr>
  </w:style>
  <w:style w:type="table" w:styleId="-1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f0">
    <w:name w:val="Balloon Text"/>
    <w:basedOn w:val="a1"/>
    <w:link w:val="af1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E51168"/>
    <w:rPr>
      <w:rFonts w:cs="Segoe UI"/>
      <w:szCs w:val="18"/>
    </w:rPr>
  </w:style>
  <w:style w:type="character" w:styleId="af2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26484A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6484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6484A"/>
    <w:rPr>
      <w:b/>
      <w:bCs/>
      <w:szCs w:val="20"/>
    </w:rPr>
  </w:style>
  <w:style w:type="character" w:styleId="af7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8">
    <w:name w:val="Emphasis"/>
    <w:basedOn w:val="a2"/>
    <w:uiPriority w:val="20"/>
    <w:qFormat/>
    <w:rsid w:val="006B0B82"/>
    <w:rPr>
      <w:b/>
      <w:iCs/>
      <w:color w:val="BF0000" w:themeColor="accent2" w:themeShade="BF"/>
    </w:rPr>
  </w:style>
  <w:style w:type="character" w:styleId="af9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a">
    <w:name w:val="Strong"/>
    <w:basedOn w:val="a2"/>
    <w:uiPriority w:val="22"/>
    <w:qFormat/>
    <w:rsid w:val="00B53817"/>
    <w:rPr>
      <w:b/>
      <w:bCs/>
      <w:color w:val="2B579A" w:themeColor="accent5"/>
    </w:rPr>
  </w:style>
  <w:style w:type="paragraph" w:customStyle="1" w:styleId="11">
    <w:name w:val="Заголовок 1 — разрыв страницы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afb">
    <w:name w:val="Изображение"/>
    <w:basedOn w:val="a1"/>
    <w:uiPriority w:val="22"/>
    <w:qFormat/>
    <w:rsid w:val="001073CE"/>
    <w:pPr>
      <w:jc w:val="right"/>
    </w:pPr>
  </w:style>
  <w:style w:type="paragraph" w:styleId="afc">
    <w:name w:val="Bibliography"/>
    <w:basedOn w:val="a1"/>
    <w:next w:val="a1"/>
    <w:uiPriority w:val="37"/>
    <w:semiHidden/>
    <w:unhideWhenUsed/>
    <w:rsid w:val="00F33B83"/>
  </w:style>
  <w:style w:type="paragraph" w:styleId="afd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e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">
    <w:name w:val="Body Text"/>
    <w:basedOn w:val="a1"/>
    <w:link w:val="aff0"/>
    <w:uiPriority w:val="99"/>
    <w:semiHidden/>
    <w:unhideWhenUsed/>
    <w:rsid w:val="00F33B83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semiHidden/>
    <w:rsid w:val="00F33B83"/>
  </w:style>
  <w:style w:type="paragraph" w:styleId="23">
    <w:name w:val="Body Text 2"/>
    <w:basedOn w:val="a1"/>
    <w:link w:val="24"/>
    <w:uiPriority w:val="99"/>
    <w:semiHidden/>
    <w:unhideWhenUsed/>
    <w:rsid w:val="00F33B83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F33B83"/>
  </w:style>
  <w:style w:type="paragraph" w:styleId="33">
    <w:name w:val="Body Text 3"/>
    <w:basedOn w:val="a1"/>
    <w:link w:val="34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F33B83"/>
    <w:rPr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F33B83"/>
    <w:pPr>
      <w:spacing w:after="0"/>
      <w:ind w:firstLine="360"/>
    </w:pPr>
  </w:style>
  <w:style w:type="character" w:customStyle="1" w:styleId="aff2">
    <w:name w:val="Красная строка Знак"/>
    <w:basedOn w:val="aff0"/>
    <w:link w:val="aff1"/>
    <w:uiPriority w:val="99"/>
    <w:semiHidden/>
    <w:rsid w:val="00F33B83"/>
  </w:style>
  <w:style w:type="paragraph" w:styleId="aff3">
    <w:name w:val="Body Text Indent"/>
    <w:basedOn w:val="a1"/>
    <w:link w:val="aff4"/>
    <w:uiPriority w:val="99"/>
    <w:semiHidden/>
    <w:unhideWhenUsed/>
    <w:rsid w:val="00F33B83"/>
    <w:pPr>
      <w:spacing w:after="120"/>
      <w:ind w:left="360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F33B83"/>
  </w:style>
  <w:style w:type="paragraph" w:styleId="25">
    <w:name w:val="Body Text First Indent 2"/>
    <w:basedOn w:val="aff3"/>
    <w:link w:val="26"/>
    <w:uiPriority w:val="99"/>
    <w:semiHidden/>
    <w:unhideWhenUsed/>
    <w:rsid w:val="00F33B83"/>
    <w:pPr>
      <w:spacing w:after="0"/>
      <w:ind w:firstLine="360"/>
    </w:pPr>
  </w:style>
  <w:style w:type="character" w:customStyle="1" w:styleId="26">
    <w:name w:val="Красная строка 2 Знак"/>
    <w:basedOn w:val="aff4"/>
    <w:link w:val="25"/>
    <w:uiPriority w:val="99"/>
    <w:semiHidden/>
    <w:rsid w:val="00F33B83"/>
  </w:style>
  <w:style w:type="paragraph" w:styleId="27">
    <w:name w:val="Body Text Indent 2"/>
    <w:basedOn w:val="a1"/>
    <w:link w:val="28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F33B83"/>
  </w:style>
  <w:style w:type="paragraph" w:styleId="35">
    <w:name w:val="Body Text Indent 3"/>
    <w:basedOn w:val="a1"/>
    <w:link w:val="36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F33B83"/>
    <w:rPr>
      <w:szCs w:val="16"/>
    </w:rPr>
  </w:style>
  <w:style w:type="character" w:styleId="aff5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f6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7">
    <w:name w:val="Closing"/>
    <w:basedOn w:val="a1"/>
    <w:link w:val="aff8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ff8">
    <w:name w:val="Прощание Знак"/>
    <w:basedOn w:val="a2"/>
    <w:link w:val="aff7"/>
    <w:uiPriority w:val="99"/>
    <w:semiHidden/>
    <w:rsid w:val="00F33B83"/>
  </w:style>
  <w:style w:type="table" w:styleId="aff9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a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b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d">
    <w:name w:val="Date"/>
    <w:basedOn w:val="a1"/>
    <w:next w:val="a1"/>
    <w:link w:val="affe"/>
    <w:uiPriority w:val="99"/>
    <w:semiHidden/>
    <w:unhideWhenUsed/>
    <w:rsid w:val="00F33B83"/>
  </w:style>
  <w:style w:type="character" w:customStyle="1" w:styleId="affe">
    <w:name w:val="Дата Знак"/>
    <w:basedOn w:val="a2"/>
    <w:link w:val="affd"/>
    <w:uiPriority w:val="99"/>
    <w:semiHidden/>
    <w:rsid w:val="00F33B83"/>
  </w:style>
  <w:style w:type="paragraph" w:styleId="afff">
    <w:name w:val="Document Map"/>
    <w:basedOn w:val="a1"/>
    <w:link w:val="afff0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F33B83"/>
    <w:rPr>
      <w:rFonts w:ascii="Segoe UI" w:hAnsi="Segoe UI" w:cs="Segoe UI"/>
      <w:szCs w:val="16"/>
    </w:rPr>
  </w:style>
  <w:style w:type="paragraph" w:styleId="afff1">
    <w:name w:val="E-mail Signature"/>
    <w:basedOn w:val="a1"/>
    <w:link w:val="afff2"/>
    <w:uiPriority w:val="99"/>
    <w:semiHidden/>
    <w:unhideWhenUsed/>
    <w:rsid w:val="00F33B83"/>
    <w:pPr>
      <w:spacing w:before="0" w:line="240" w:lineRule="auto"/>
    </w:pPr>
  </w:style>
  <w:style w:type="character" w:customStyle="1" w:styleId="afff2">
    <w:name w:val="Электронная подпись Знак"/>
    <w:basedOn w:val="a2"/>
    <w:link w:val="afff1"/>
    <w:uiPriority w:val="99"/>
    <w:semiHidden/>
    <w:rsid w:val="00F33B83"/>
  </w:style>
  <w:style w:type="character" w:styleId="afff3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f4">
    <w:name w:val="endnote text"/>
    <w:basedOn w:val="a1"/>
    <w:link w:val="afff5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F33B83"/>
    <w:rPr>
      <w:szCs w:val="20"/>
    </w:rPr>
  </w:style>
  <w:style w:type="paragraph" w:styleId="afff6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7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f8">
    <w:name w:val="footnote text"/>
    <w:basedOn w:val="a1"/>
    <w:link w:val="afff9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afff9">
    <w:name w:val="Текст сноски Знак"/>
    <w:basedOn w:val="a2"/>
    <w:link w:val="afff8"/>
    <w:uiPriority w:val="99"/>
    <w:semiHidden/>
    <w:rsid w:val="00F33B83"/>
    <w:rPr>
      <w:szCs w:val="20"/>
    </w:rPr>
  </w:style>
  <w:style w:type="table" w:styleId="-120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6"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2">
    <w:name w:val="Заголовок 5 Знак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Заголовок 6 Знак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1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F33B83"/>
    <w:rPr>
      <w:i/>
      <w:iCs/>
    </w:rPr>
  </w:style>
  <w:style w:type="character" w:styleId="HTML2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3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F33B8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2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fa">
    <w:name w:val="index heading"/>
    <w:basedOn w:val="a1"/>
    <w:next w:val="12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c">
    <w:name w:val="Выделенная цитата Знак"/>
    <w:basedOn w:val="a2"/>
    <w:link w:val="afffb"/>
    <w:uiPriority w:val="30"/>
    <w:semiHidden/>
    <w:rsid w:val="00594254"/>
    <w:rPr>
      <w:i/>
      <w:iCs/>
      <w:color w:val="1F4E79" w:themeColor="accent1" w:themeShade="80"/>
    </w:rPr>
  </w:style>
  <w:style w:type="character" w:styleId="afffd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fe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F33B83"/>
  </w:style>
  <w:style w:type="paragraph" w:styleId="affff2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f4">
    <w:name w:val="List Paragraph"/>
    <w:basedOn w:val="a1"/>
    <w:uiPriority w:val="34"/>
    <w:unhideWhenUsed/>
    <w:qFormat/>
    <w:rsid w:val="00F33B83"/>
    <w:pPr>
      <w:ind w:left="720"/>
      <w:contextualSpacing/>
    </w:pPr>
  </w:style>
  <w:style w:type="table" w:styleId="-1a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6">
    <w:name w:val="Текст макроса Знак"/>
    <w:basedOn w:val="a2"/>
    <w:link w:val="affff5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fa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F33B83"/>
    <w:pPr>
      <w:spacing w:before="0" w:line="240" w:lineRule="auto"/>
    </w:pPr>
  </w:style>
  <w:style w:type="character" w:customStyle="1" w:styleId="affffc">
    <w:name w:val="Заголовок записки Знак"/>
    <w:basedOn w:val="a2"/>
    <w:link w:val="affffb"/>
    <w:uiPriority w:val="99"/>
    <w:semiHidden/>
    <w:rsid w:val="00F33B83"/>
  </w:style>
  <w:style w:type="character" w:styleId="affffd">
    <w:name w:val="page number"/>
    <w:basedOn w:val="a2"/>
    <w:uiPriority w:val="99"/>
    <w:semiHidden/>
    <w:unhideWhenUsed/>
    <w:rsid w:val="00F33B83"/>
  </w:style>
  <w:style w:type="character" w:styleId="affffe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afffff0">
    <w:name w:val="Текст Знак"/>
    <w:basedOn w:val="a2"/>
    <w:link w:val="afffff"/>
    <w:uiPriority w:val="99"/>
    <w:semiHidden/>
    <w:rsid w:val="00F33B83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072D27"/>
    <w:rPr>
      <w:i/>
      <w:iCs/>
      <w:color w:val="404040" w:themeColor="text1" w:themeTint="BF"/>
    </w:rPr>
  </w:style>
  <w:style w:type="paragraph" w:styleId="afffff1">
    <w:name w:val="Salutation"/>
    <w:basedOn w:val="a1"/>
    <w:next w:val="a1"/>
    <w:link w:val="afffff2"/>
    <w:uiPriority w:val="99"/>
    <w:semiHidden/>
    <w:unhideWhenUsed/>
    <w:rsid w:val="00F33B83"/>
  </w:style>
  <w:style w:type="character" w:customStyle="1" w:styleId="afffff2">
    <w:name w:val="Приветствие Знак"/>
    <w:basedOn w:val="a2"/>
    <w:link w:val="afffff1"/>
    <w:uiPriority w:val="99"/>
    <w:semiHidden/>
    <w:rsid w:val="00F33B83"/>
  </w:style>
  <w:style w:type="paragraph" w:styleId="afffff3">
    <w:name w:val="Signature"/>
    <w:basedOn w:val="a1"/>
    <w:link w:val="afffff4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fffff4">
    <w:name w:val="Подпись Знак"/>
    <w:basedOn w:val="a2"/>
    <w:link w:val="afffff3"/>
    <w:uiPriority w:val="99"/>
    <w:semiHidden/>
    <w:rsid w:val="00F33B83"/>
  </w:style>
  <w:style w:type="character" w:styleId="afffff5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F33B83"/>
  </w:style>
  <w:style w:type="table" w:styleId="afffffc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styleId="affffff">
    <w:name w:val="Unresolved Mention"/>
    <w:basedOn w:val="a2"/>
    <w:uiPriority w:val="99"/>
    <w:semiHidden/>
    <w:unhideWhenUsed/>
    <w:rsid w:val="00DC6998"/>
    <w:rPr>
      <w:color w:val="605E5C"/>
      <w:shd w:val="clear" w:color="auto" w:fill="E1DFDD"/>
    </w:rPr>
  </w:style>
  <w:style w:type="character" w:customStyle="1" w:styleId="token">
    <w:name w:val="token"/>
    <w:basedOn w:val="a2"/>
    <w:rsid w:val="00D0300C"/>
  </w:style>
  <w:style w:type="character" w:customStyle="1" w:styleId="lit">
    <w:name w:val="lit"/>
    <w:basedOn w:val="a2"/>
    <w:rsid w:val="008543B2"/>
  </w:style>
  <w:style w:type="character" w:customStyle="1" w:styleId="pln">
    <w:name w:val="pln"/>
    <w:basedOn w:val="a2"/>
    <w:rsid w:val="008543B2"/>
  </w:style>
  <w:style w:type="character" w:customStyle="1" w:styleId="kwd">
    <w:name w:val="kwd"/>
    <w:basedOn w:val="a2"/>
    <w:rsid w:val="008543B2"/>
  </w:style>
  <w:style w:type="character" w:customStyle="1" w:styleId="pun">
    <w:name w:val="pun"/>
    <w:basedOn w:val="a2"/>
    <w:rsid w:val="008543B2"/>
  </w:style>
  <w:style w:type="character" w:customStyle="1" w:styleId="com">
    <w:name w:val="com"/>
    <w:basedOn w:val="a2"/>
    <w:rsid w:val="00EA2985"/>
  </w:style>
  <w:style w:type="character" w:customStyle="1" w:styleId="typ">
    <w:name w:val="typ"/>
    <w:basedOn w:val="a2"/>
    <w:rsid w:val="006B65A9"/>
  </w:style>
  <w:style w:type="character" w:customStyle="1" w:styleId="str">
    <w:name w:val="str"/>
    <w:basedOn w:val="a2"/>
    <w:rsid w:val="006B65A9"/>
  </w:style>
  <w:style w:type="character" w:customStyle="1" w:styleId="enlighter-k0">
    <w:name w:val="enlighter-k0"/>
    <w:basedOn w:val="a2"/>
    <w:rsid w:val="00610FC1"/>
  </w:style>
  <w:style w:type="character" w:customStyle="1" w:styleId="enlighter-k10">
    <w:name w:val="enlighter-k10"/>
    <w:basedOn w:val="a2"/>
    <w:rsid w:val="00610FC1"/>
  </w:style>
  <w:style w:type="character" w:customStyle="1" w:styleId="enlighter-text">
    <w:name w:val="enlighter-text"/>
    <w:basedOn w:val="a2"/>
    <w:rsid w:val="00610FC1"/>
  </w:style>
  <w:style w:type="character" w:customStyle="1" w:styleId="enlighter-m3">
    <w:name w:val="enlighter-m3"/>
    <w:basedOn w:val="a2"/>
    <w:rsid w:val="00610FC1"/>
  </w:style>
  <w:style w:type="character" w:customStyle="1" w:styleId="enlighter-k11">
    <w:name w:val="enlighter-k11"/>
    <w:basedOn w:val="a2"/>
    <w:rsid w:val="007665A3"/>
  </w:style>
  <w:style w:type="character" w:customStyle="1" w:styleId="enlighter-k5">
    <w:name w:val="enlighter-k5"/>
    <w:basedOn w:val="a2"/>
    <w:rsid w:val="007665A3"/>
  </w:style>
  <w:style w:type="character" w:customStyle="1" w:styleId="enlighter-m0">
    <w:name w:val="enlighter-m0"/>
    <w:basedOn w:val="a2"/>
    <w:rsid w:val="007665A3"/>
  </w:style>
  <w:style w:type="character" w:customStyle="1" w:styleId="enlighter-g1">
    <w:name w:val="enlighter-g1"/>
    <w:basedOn w:val="a2"/>
    <w:rsid w:val="007665A3"/>
  </w:style>
  <w:style w:type="character" w:customStyle="1" w:styleId="enlighter-n1">
    <w:name w:val="enlighter-n1"/>
    <w:basedOn w:val="a2"/>
    <w:rsid w:val="007665A3"/>
  </w:style>
  <w:style w:type="character" w:customStyle="1" w:styleId="enlighter-n0">
    <w:name w:val="enlighter-n0"/>
    <w:basedOn w:val="a2"/>
    <w:rsid w:val="007665A3"/>
  </w:style>
  <w:style w:type="character" w:customStyle="1" w:styleId="enlighter-k3">
    <w:name w:val="enlighter-k3"/>
    <w:basedOn w:val="a2"/>
    <w:rsid w:val="00C07319"/>
  </w:style>
  <w:style w:type="character" w:customStyle="1" w:styleId="enlighter-s0">
    <w:name w:val="enlighter-s0"/>
    <w:basedOn w:val="a2"/>
    <w:rsid w:val="00C07319"/>
  </w:style>
  <w:style w:type="character" w:customStyle="1" w:styleId="hljs-keyword">
    <w:name w:val="hljs-keyword"/>
    <w:basedOn w:val="a2"/>
    <w:rsid w:val="00F64F56"/>
  </w:style>
  <w:style w:type="character" w:customStyle="1" w:styleId="hljs-class">
    <w:name w:val="hljs-class"/>
    <w:basedOn w:val="a2"/>
    <w:rsid w:val="00F64F56"/>
  </w:style>
  <w:style w:type="character" w:customStyle="1" w:styleId="hljs-title">
    <w:name w:val="hljs-title"/>
    <w:basedOn w:val="a2"/>
    <w:rsid w:val="00F64F56"/>
  </w:style>
  <w:style w:type="character" w:customStyle="1" w:styleId="hljs-comment">
    <w:name w:val="hljs-comment"/>
    <w:basedOn w:val="a2"/>
    <w:rsid w:val="00F64F56"/>
  </w:style>
  <w:style w:type="character" w:customStyle="1" w:styleId="hljs-meta">
    <w:name w:val="hljs-meta"/>
    <w:basedOn w:val="a2"/>
    <w:rsid w:val="00F64F56"/>
  </w:style>
  <w:style w:type="character" w:customStyle="1" w:styleId="hljs-string">
    <w:name w:val="hljs-string"/>
    <w:basedOn w:val="a2"/>
    <w:rsid w:val="000F55A8"/>
  </w:style>
  <w:style w:type="character" w:customStyle="1" w:styleId="hljs-doctag">
    <w:name w:val="hljs-doctag"/>
    <w:basedOn w:val="a2"/>
    <w:rsid w:val="000F55A8"/>
  </w:style>
  <w:style w:type="character" w:customStyle="1" w:styleId="hljs-function">
    <w:name w:val="hljs-function"/>
    <w:basedOn w:val="a2"/>
    <w:rsid w:val="000F55A8"/>
  </w:style>
  <w:style w:type="character" w:customStyle="1" w:styleId="hljs-params">
    <w:name w:val="hljs-params"/>
    <w:basedOn w:val="a2"/>
    <w:rsid w:val="000F55A8"/>
  </w:style>
  <w:style w:type="character" w:customStyle="1" w:styleId="hljs-type">
    <w:name w:val="hljs-type"/>
    <w:basedOn w:val="a2"/>
    <w:rsid w:val="00314AC4"/>
  </w:style>
  <w:style w:type="character" w:customStyle="1" w:styleId="hljs-number">
    <w:name w:val="hljs-number"/>
    <w:basedOn w:val="a2"/>
    <w:rsid w:val="00314AC4"/>
  </w:style>
  <w:style w:type="character" w:customStyle="1" w:styleId="hljs-literal">
    <w:name w:val="hljs-literal"/>
    <w:basedOn w:val="a2"/>
    <w:rsid w:val="00314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ckoverflow.com/questions/19256175/how-to-use-hamcrest-to-test-for-exceptio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ckoverflow.com/questions/27724660/how-to-use-hamcrest-in-java-to-test-for-a-exception" TargetMode="External"/><Relationship Id="rId17" Type="http://schemas.openxmlformats.org/officeDocument/2006/relationships/hyperlink" Target="https://www.npmjs.com/package/react-hooks-usefor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nt.design/components/grid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ckoverflow.com/questions/156503/how-do-you-assert-that-a-certain-exception-is-thrown-in-junit-4-test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u.ua/lenta/articles/how-to-use-hibernat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ru-RU%7b179C0F4E-BB37-4757-B937-9AADDC5FA843%7d\%7b6742B96D-D030-4115-B15A-6A005249A19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D79B54-E35B-4C7B-AAB1-8943E2C2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{6742B96D-D030-4115-B15A-6A005249A190}tf10002117_win32</Template>
  <TotalTime>0</TotalTime>
  <Pages>26</Pages>
  <Words>3456</Words>
  <Characters>19701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2020-12-10T07:52:00Z</dcterms:created>
  <dcterms:modified xsi:type="dcterms:W3CDTF">2020-12-18T15:32:00Z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